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ambria" w:hAnsi="Cambria" w:eastAsia="等线"/>
          <w:sz w:val="36"/>
          <w:szCs w:val="36"/>
          <w:lang w:val="en-US" w:eastAsia="zh-CN"/>
        </w:rPr>
      </w:pPr>
      <w:r>
        <w:rPr>
          <w:rFonts w:ascii="Cambria" w:hAnsi="Cambria"/>
          <w:b/>
          <w:sz w:val="36"/>
          <w:szCs w:val="36"/>
          <w:lang w:val="en-CA"/>
        </w:rPr>
        <w:t>READING STAGE 6</w:t>
      </w:r>
      <w:r>
        <w:rPr>
          <w:rFonts w:hint="eastAsia" w:ascii="Cambria" w:hAnsi="Cambria"/>
          <w:b/>
          <w:sz w:val="36"/>
          <w:szCs w:val="36"/>
          <w:lang w:val="en-US" w:eastAsia="zh-CN"/>
        </w:rPr>
        <w:t>-3</w:t>
      </w:r>
      <w:bookmarkStart w:id="0" w:name="_GoBack"/>
      <w:bookmarkEnd w:id="0"/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 w:eastAsia="宋体"/>
          <w:color w:val="000000"/>
          <w:kern w:val="0"/>
          <w:sz w:val="36"/>
          <w:szCs w:val="36"/>
          <w:lang w:val="en-CA" w:eastAsia="en-US"/>
        </w:rPr>
        <w:t>The poet uses the word ‘torpedo’ to describe ?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color w:val="000000"/>
          <w:kern w:val="0"/>
          <w:sz w:val="36"/>
          <w:szCs w:val="36"/>
          <w:lang w:val="en-CA" w:eastAsia="en-US"/>
        </w:rPr>
        <w:t xml:space="preserve">[A] </w:t>
      </w:r>
      <w:r>
        <w:rPr>
          <w:rFonts w:ascii="Cambria" w:hAnsi="Cambria" w:eastAsia="宋体"/>
          <w:color w:val="000000"/>
          <w:kern w:val="0"/>
          <w:sz w:val="36"/>
          <w:szCs w:val="36"/>
          <w:lang w:val="en-CA" w:eastAsia="en-US"/>
        </w:rPr>
        <w:t>how strong the lizard is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color w:val="000000"/>
          <w:kern w:val="0"/>
          <w:sz w:val="36"/>
          <w:szCs w:val="36"/>
          <w:lang w:val="en-CA" w:eastAsia="en-US"/>
        </w:rPr>
        <w:t xml:space="preserve">[B] </w:t>
      </w:r>
      <w:r>
        <w:rPr>
          <w:rFonts w:ascii="Cambria" w:hAnsi="Cambria" w:eastAsia="宋体"/>
          <w:color w:val="000000"/>
          <w:kern w:val="0"/>
          <w:sz w:val="36"/>
          <w:szCs w:val="36"/>
          <w:lang w:val="en-CA" w:eastAsia="en-US"/>
        </w:rPr>
        <w:t>the size of the lizard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color w:val="000000"/>
          <w:kern w:val="0"/>
          <w:sz w:val="36"/>
          <w:szCs w:val="36"/>
          <w:lang w:val="en-CA" w:eastAsia="en-US"/>
        </w:rPr>
        <w:t xml:space="preserve">[C] </w:t>
      </w:r>
      <w:r>
        <w:rPr>
          <w:rFonts w:ascii="Cambria" w:hAnsi="Cambria" w:eastAsia="宋体"/>
          <w:color w:val="000000"/>
          <w:kern w:val="0"/>
          <w:sz w:val="36"/>
          <w:szCs w:val="36"/>
          <w:lang w:val="en-CA" w:eastAsia="en-US"/>
        </w:rPr>
        <w:t>how the lizard moves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color w:val="000000"/>
          <w:kern w:val="0"/>
          <w:sz w:val="36"/>
          <w:szCs w:val="36"/>
          <w:lang w:val="en-CA" w:eastAsia="en-US"/>
        </w:rPr>
        <w:t xml:space="preserve">[D] </w:t>
      </w:r>
      <w:r>
        <w:rPr>
          <w:rFonts w:ascii="Cambria" w:hAnsi="Cambria" w:eastAsia="宋体"/>
          <w:color w:val="000000"/>
          <w:kern w:val="0"/>
          <w:sz w:val="36"/>
          <w:szCs w:val="36"/>
          <w:lang w:val="en-CA" w:eastAsia="en-US"/>
        </w:rPr>
        <w:t>the length of the lizard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color w:val="000000"/>
          <w:kern w:val="0"/>
          <w:sz w:val="36"/>
          <w:szCs w:val="36"/>
          <w:lang w:val="en-CA" w:eastAsia="en-US"/>
        </w:rPr>
        <w:t>[C]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</w:p>
    <w:p>
      <w:pPr>
        <w:pStyle w:val="3"/>
        <w:rPr>
          <w:rFonts w:ascii="Cambria" w:hAnsi="Cambria"/>
          <w:sz w:val="36"/>
          <w:szCs w:val="36"/>
          <w:lang w:val="en-CA"/>
        </w:rPr>
      </w:pP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The word  'splay' is closest in meaning to ?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[A] spread apart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[B] curve outwards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[C] supports weight</w:t>
      </w:r>
    </w:p>
    <w:p>
      <w:pPr>
        <w:widowControl/>
        <w:shd w:val="clear" w:color="auto" w:fill="FFFFFF"/>
        <w:jc w:val="left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sz w:val="36"/>
          <w:szCs w:val="36"/>
          <w:lang w:val="en-CA"/>
        </w:rPr>
        <w:t>[D] sway gently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color w:val="000000"/>
          <w:kern w:val="0"/>
          <w:sz w:val="36"/>
          <w:szCs w:val="36"/>
          <w:lang w:val="en-CA" w:eastAsia="en-US"/>
        </w:rPr>
        <w:t>[A]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The poet's description of the lizard's eyes as ‘agate eyes reflect a flaming sun’ suggests that the lizard is ?</w:t>
      </w:r>
      <w:r>
        <w:rPr>
          <w:rFonts w:ascii="Cambria" w:hAnsi="Cambria"/>
          <w:sz w:val="36"/>
          <w:szCs w:val="36"/>
          <w:lang w:val="en-CA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[A]  agile</w:t>
      </w:r>
      <w:r>
        <w:rPr>
          <w:rFonts w:ascii="Cambria" w:hAnsi="Cambria"/>
          <w:sz w:val="36"/>
          <w:szCs w:val="36"/>
          <w:lang w:val="en-CA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[B]  alert</w:t>
      </w:r>
      <w:r>
        <w:rPr>
          <w:rFonts w:ascii="Cambria" w:hAnsi="Cambria"/>
          <w:sz w:val="36"/>
          <w:szCs w:val="36"/>
          <w:lang w:val="en-CA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[C]  afraid</w:t>
      </w:r>
      <w:r>
        <w:rPr>
          <w:rFonts w:ascii="Cambria" w:hAnsi="Cambria"/>
          <w:sz w:val="36"/>
          <w:szCs w:val="36"/>
          <w:lang w:val="en-CA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  <w:lang w:val="en-CA"/>
        </w:rPr>
        <w:t>[D]  able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  <w:lang w:val="en-CA"/>
        </w:rPr>
        <w:t>[B]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sz w:val="36"/>
          <w:szCs w:val="36"/>
          <w:lang w:val="en-CA"/>
        </w:rPr>
        <w:t>Which of the following words from the poem refers to the lizard's skin ?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[A] knotted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[B] armour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[C] jousting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[D] sinew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hd w:val="clear" w:color="auto" w:fill="FFFFFF"/>
        <w:jc w:val="left"/>
        <w:rPr>
          <w:rFonts w:ascii="Cambria" w:hAnsi="Cambria"/>
          <w:color w:val="000000"/>
          <w:kern w:val="0"/>
          <w:sz w:val="36"/>
          <w:szCs w:val="36"/>
          <w:lang w:val="en-CA" w:eastAsia="en-US"/>
        </w:rPr>
      </w:pPr>
      <w:r>
        <w:rPr>
          <w:rFonts w:ascii="Cambria" w:hAnsi="Cambria"/>
          <w:color w:val="000000"/>
          <w:kern w:val="0"/>
          <w:sz w:val="36"/>
          <w:szCs w:val="36"/>
          <w:lang w:val="en-CA" w:eastAsia="en-US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Which of the following conclusions can be drawn from the poem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  The poet is fascinated by the features of the desert landscape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[B] The poet is worried that the lizard is vulnerable to the </w:t>
      </w:r>
      <w:r>
        <w:rPr>
          <w:rFonts w:ascii="Cambria" w:hAnsi="Cambria"/>
          <w:kern w:val="0"/>
          <w:sz w:val="36"/>
          <w:szCs w:val="36"/>
          <w:lang w:val="en-CA" w:eastAsia="en-US"/>
        </w:rPr>
        <w:tab/>
      </w:r>
      <w:r>
        <w:rPr>
          <w:rFonts w:ascii="Cambria" w:hAnsi="Cambria"/>
          <w:kern w:val="0"/>
          <w:sz w:val="36"/>
          <w:szCs w:val="36"/>
          <w:lang w:val="en-CA" w:eastAsia="en-US"/>
        </w:rPr>
        <w:tab/>
      </w:r>
      <w:r>
        <w:rPr>
          <w:rFonts w:ascii="Cambria" w:hAnsi="Cambria"/>
          <w:kern w:val="0"/>
          <w:sz w:val="36"/>
          <w:szCs w:val="36"/>
          <w:lang w:val="en-CA" w:eastAsia="en-US"/>
        </w:rPr>
        <w:tab/>
      </w: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   </w:t>
      </w:r>
      <w:r>
        <w:rPr>
          <w:rFonts w:ascii="Cambria" w:hAnsi="Cambria"/>
          <w:kern w:val="0"/>
          <w:sz w:val="36"/>
          <w:szCs w:val="36"/>
          <w:lang w:val="en-CA" w:eastAsia="en-US"/>
        </w:rPr>
        <w:tab/>
      </w: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 enemies  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[C] The poet wonders how long the lizard can survive the harsh </w:t>
      </w:r>
      <w:r>
        <w:rPr>
          <w:rFonts w:ascii="Cambria" w:hAnsi="Cambria"/>
          <w:kern w:val="0"/>
          <w:sz w:val="36"/>
          <w:szCs w:val="36"/>
          <w:lang w:val="en-CA" w:eastAsia="en-US"/>
        </w:rPr>
        <w:tab/>
      </w:r>
      <w:r>
        <w:rPr>
          <w:rFonts w:ascii="Cambria" w:hAnsi="Cambria"/>
          <w:kern w:val="0"/>
          <w:sz w:val="36"/>
          <w:szCs w:val="36"/>
          <w:lang w:val="en-CA" w:eastAsia="en-US"/>
        </w:rPr>
        <w:tab/>
      </w:r>
      <w:r>
        <w:rPr>
          <w:rFonts w:ascii="Cambria" w:hAnsi="Cambria"/>
          <w:kern w:val="0"/>
          <w:sz w:val="36"/>
          <w:szCs w:val="36"/>
          <w:lang w:val="en-CA" w:eastAsia="en-US"/>
        </w:rPr>
        <w:t>conditions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[D]  The poet marvels at how the lizard had adapted to it's </w:t>
      </w:r>
      <w:r>
        <w:rPr>
          <w:rFonts w:ascii="Cambria" w:hAnsi="Cambria"/>
          <w:kern w:val="0"/>
          <w:sz w:val="36"/>
          <w:szCs w:val="36"/>
          <w:lang w:val="en-CA" w:eastAsia="en-US"/>
        </w:rPr>
        <w:tab/>
      </w:r>
      <w:r>
        <w:rPr>
          <w:rFonts w:ascii="Cambria" w:hAnsi="Cambria"/>
          <w:kern w:val="0"/>
          <w:sz w:val="36"/>
          <w:szCs w:val="36"/>
          <w:lang w:val="en-CA" w:eastAsia="en-US"/>
        </w:rPr>
        <w:tab/>
      </w:r>
      <w:r>
        <w:rPr>
          <w:rFonts w:ascii="Cambria" w:hAnsi="Cambria"/>
          <w:kern w:val="0"/>
          <w:sz w:val="36"/>
          <w:szCs w:val="36"/>
          <w:lang w:val="en-CA" w:eastAsia="en-US"/>
        </w:rPr>
        <w:tab/>
      </w:r>
      <w:r>
        <w:rPr>
          <w:rFonts w:ascii="Cambria" w:hAnsi="Cambria"/>
          <w:kern w:val="0"/>
          <w:sz w:val="36"/>
          <w:szCs w:val="36"/>
          <w:lang w:val="en-CA" w:eastAsia="en-US"/>
        </w:rPr>
        <w:tab/>
      </w:r>
      <w:r>
        <w:rPr>
          <w:rFonts w:ascii="Cambria" w:hAnsi="Cambria"/>
          <w:kern w:val="0"/>
          <w:sz w:val="36"/>
          <w:szCs w:val="36"/>
          <w:lang w:val="en-CA" w:eastAsia="en-US"/>
        </w:rPr>
        <w:t>environment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Which technique does the poet employ most in the poem to create visual images of the  lizard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 alliteration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 symbolism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 personification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 simile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 w:cs="Arial"/>
          <w:sz w:val="36"/>
          <w:szCs w:val="36"/>
        </w:rPr>
      </w:pPr>
      <w:r>
        <w:rPr>
          <w:rFonts w:ascii="Cambria" w:hAnsi="Cambria"/>
          <w:sz w:val="36"/>
          <w:szCs w:val="36"/>
          <w:lang w:val="en-CA"/>
        </w:rPr>
        <w:t>[C]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6D76"/>
    <w:rsid w:val="000163CD"/>
    <w:rsid w:val="00021D37"/>
    <w:rsid w:val="00041805"/>
    <w:rsid w:val="000502B3"/>
    <w:rsid w:val="000624A7"/>
    <w:rsid w:val="00064B35"/>
    <w:rsid w:val="00080C86"/>
    <w:rsid w:val="00083AE1"/>
    <w:rsid w:val="00086BA5"/>
    <w:rsid w:val="000959E7"/>
    <w:rsid w:val="000A3153"/>
    <w:rsid w:val="000A3918"/>
    <w:rsid w:val="000D3DFC"/>
    <w:rsid w:val="000E28A8"/>
    <w:rsid w:val="001017E8"/>
    <w:rsid w:val="0010213A"/>
    <w:rsid w:val="00110C77"/>
    <w:rsid w:val="001110AC"/>
    <w:rsid w:val="001271DC"/>
    <w:rsid w:val="001418A3"/>
    <w:rsid w:val="001456CF"/>
    <w:rsid w:val="00147C22"/>
    <w:rsid w:val="00162B6E"/>
    <w:rsid w:val="0018794C"/>
    <w:rsid w:val="00191BCF"/>
    <w:rsid w:val="001A47CB"/>
    <w:rsid w:val="001A7331"/>
    <w:rsid w:val="001B3DCB"/>
    <w:rsid w:val="001D3510"/>
    <w:rsid w:val="001D42CA"/>
    <w:rsid w:val="001E1CCB"/>
    <w:rsid w:val="001E26D7"/>
    <w:rsid w:val="002219F8"/>
    <w:rsid w:val="00234A11"/>
    <w:rsid w:val="002374BF"/>
    <w:rsid w:val="00242A9D"/>
    <w:rsid w:val="002518FF"/>
    <w:rsid w:val="00251EBE"/>
    <w:rsid w:val="00293635"/>
    <w:rsid w:val="00294280"/>
    <w:rsid w:val="002A3B3D"/>
    <w:rsid w:val="002A3EFB"/>
    <w:rsid w:val="002E11E8"/>
    <w:rsid w:val="002F0454"/>
    <w:rsid w:val="00303689"/>
    <w:rsid w:val="00321881"/>
    <w:rsid w:val="00321BD2"/>
    <w:rsid w:val="00322E51"/>
    <w:rsid w:val="003403AB"/>
    <w:rsid w:val="0035033F"/>
    <w:rsid w:val="003542BD"/>
    <w:rsid w:val="0035548F"/>
    <w:rsid w:val="003601B7"/>
    <w:rsid w:val="00362DF4"/>
    <w:rsid w:val="00371EC0"/>
    <w:rsid w:val="0038423D"/>
    <w:rsid w:val="003934E6"/>
    <w:rsid w:val="003A4E2B"/>
    <w:rsid w:val="003D2B94"/>
    <w:rsid w:val="00410EB2"/>
    <w:rsid w:val="004163A3"/>
    <w:rsid w:val="0042153D"/>
    <w:rsid w:val="00426092"/>
    <w:rsid w:val="00430F90"/>
    <w:rsid w:val="00452D01"/>
    <w:rsid w:val="00453ED6"/>
    <w:rsid w:val="0047554C"/>
    <w:rsid w:val="0048428A"/>
    <w:rsid w:val="004978F1"/>
    <w:rsid w:val="004C1FC6"/>
    <w:rsid w:val="004C38E3"/>
    <w:rsid w:val="004D25FB"/>
    <w:rsid w:val="004E0473"/>
    <w:rsid w:val="005170FC"/>
    <w:rsid w:val="00555C2B"/>
    <w:rsid w:val="0055791E"/>
    <w:rsid w:val="005604C1"/>
    <w:rsid w:val="00563636"/>
    <w:rsid w:val="005911F4"/>
    <w:rsid w:val="005A16CC"/>
    <w:rsid w:val="005A7A5A"/>
    <w:rsid w:val="005C29F1"/>
    <w:rsid w:val="005C67C5"/>
    <w:rsid w:val="005D0DC2"/>
    <w:rsid w:val="005D7CFC"/>
    <w:rsid w:val="006116F5"/>
    <w:rsid w:val="00632ADF"/>
    <w:rsid w:val="00642A47"/>
    <w:rsid w:val="00644199"/>
    <w:rsid w:val="006542B3"/>
    <w:rsid w:val="00656743"/>
    <w:rsid w:val="006768E0"/>
    <w:rsid w:val="00693F02"/>
    <w:rsid w:val="0069578F"/>
    <w:rsid w:val="006B656E"/>
    <w:rsid w:val="006D0268"/>
    <w:rsid w:val="006E49D8"/>
    <w:rsid w:val="006F0098"/>
    <w:rsid w:val="006F0869"/>
    <w:rsid w:val="006F09B9"/>
    <w:rsid w:val="006F2E14"/>
    <w:rsid w:val="00710AC8"/>
    <w:rsid w:val="00756942"/>
    <w:rsid w:val="00780C39"/>
    <w:rsid w:val="00784DA2"/>
    <w:rsid w:val="00786BDB"/>
    <w:rsid w:val="007939FB"/>
    <w:rsid w:val="00795479"/>
    <w:rsid w:val="007956C9"/>
    <w:rsid w:val="007971C8"/>
    <w:rsid w:val="007A16A4"/>
    <w:rsid w:val="007A7397"/>
    <w:rsid w:val="007C2E8F"/>
    <w:rsid w:val="007C6BF6"/>
    <w:rsid w:val="007F4222"/>
    <w:rsid w:val="0080265B"/>
    <w:rsid w:val="00804DD4"/>
    <w:rsid w:val="00807725"/>
    <w:rsid w:val="00812AD8"/>
    <w:rsid w:val="00815D6F"/>
    <w:rsid w:val="00821D5D"/>
    <w:rsid w:val="0082431C"/>
    <w:rsid w:val="00830C14"/>
    <w:rsid w:val="00832975"/>
    <w:rsid w:val="00836445"/>
    <w:rsid w:val="00842CD4"/>
    <w:rsid w:val="00846D76"/>
    <w:rsid w:val="008549E3"/>
    <w:rsid w:val="00860275"/>
    <w:rsid w:val="008622FC"/>
    <w:rsid w:val="00870B73"/>
    <w:rsid w:val="008715B6"/>
    <w:rsid w:val="008B0E7B"/>
    <w:rsid w:val="008B7C0D"/>
    <w:rsid w:val="008E2259"/>
    <w:rsid w:val="008F6765"/>
    <w:rsid w:val="008F6B05"/>
    <w:rsid w:val="0090545F"/>
    <w:rsid w:val="00906647"/>
    <w:rsid w:val="009114A8"/>
    <w:rsid w:val="00923494"/>
    <w:rsid w:val="009325AB"/>
    <w:rsid w:val="00933F73"/>
    <w:rsid w:val="00935BC3"/>
    <w:rsid w:val="00950AB3"/>
    <w:rsid w:val="00952424"/>
    <w:rsid w:val="009765A7"/>
    <w:rsid w:val="009A768B"/>
    <w:rsid w:val="009B15A6"/>
    <w:rsid w:val="009B2AC1"/>
    <w:rsid w:val="009C0428"/>
    <w:rsid w:val="009D77F0"/>
    <w:rsid w:val="00A159DD"/>
    <w:rsid w:val="00A17EA5"/>
    <w:rsid w:val="00A40F96"/>
    <w:rsid w:val="00A56FD8"/>
    <w:rsid w:val="00A64E20"/>
    <w:rsid w:val="00A6686D"/>
    <w:rsid w:val="00A81DFB"/>
    <w:rsid w:val="00A94CC9"/>
    <w:rsid w:val="00A96DAA"/>
    <w:rsid w:val="00AA1424"/>
    <w:rsid w:val="00AA6E3B"/>
    <w:rsid w:val="00AB70B1"/>
    <w:rsid w:val="00AC4C3B"/>
    <w:rsid w:val="00AC52EC"/>
    <w:rsid w:val="00AD4054"/>
    <w:rsid w:val="00AF2529"/>
    <w:rsid w:val="00AF33B8"/>
    <w:rsid w:val="00B25437"/>
    <w:rsid w:val="00B47107"/>
    <w:rsid w:val="00B51494"/>
    <w:rsid w:val="00B67217"/>
    <w:rsid w:val="00B730DE"/>
    <w:rsid w:val="00B77760"/>
    <w:rsid w:val="00B82AC1"/>
    <w:rsid w:val="00B870D4"/>
    <w:rsid w:val="00B93A1B"/>
    <w:rsid w:val="00B94F0E"/>
    <w:rsid w:val="00BF21DA"/>
    <w:rsid w:val="00C0593E"/>
    <w:rsid w:val="00C11E11"/>
    <w:rsid w:val="00C252CE"/>
    <w:rsid w:val="00C31D81"/>
    <w:rsid w:val="00C36EE3"/>
    <w:rsid w:val="00C53C4A"/>
    <w:rsid w:val="00C756BD"/>
    <w:rsid w:val="00C76DD1"/>
    <w:rsid w:val="00CA041E"/>
    <w:rsid w:val="00CB610D"/>
    <w:rsid w:val="00CF57F2"/>
    <w:rsid w:val="00D05042"/>
    <w:rsid w:val="00D12E9E"/>
    <w:rsid w:val="00D340F6"/>
    <w:rsid w:val="00D44B55"/>
    <w:rsid w:val="00D458B5"/>
    <w:rsid w:val="00DB12E7"/>
    <w:rsid w:val="00DD7067"/>
    <w:rsid w:val="00DF274A"/>
    <w:rsid w:val="00E122B0"/>
    <w:rsid w:val="00E143AE"/>
    <w:rsid w:val="00E15D58"/>
    <w:rsid w:val="00E32CCE"/>
    <w:rsid w:val="00E37426"/>
    <w:rsid w:val="00E45B04"/>
    <w:rsid w:val="00E8522B"/>
    <w:rsid w:val="00E930A3"/>
    <w:rsid w:val="00E93C17"/>
    <w:rsid w:val="00EA25D1"/>
    <w:rsid w:val="00EC3962"/>
    <w:rsid w:val="00EF6DED"/>
    <w:rsid w:val="00F04A74"/>
    <w:rsid w:val="00F11870"/>
    <w:rsid w:val="00F204F4"/>
    <w:rsid w:val="00F578C7"/>
    <w:rsid w:val="00F60C85"/>
    <w:rsid w:val="00F70A40"/>
    <w:rsid w:val="00F72D05"/>
    <w:rsid w:val="00F84D22"/>
    <w:rsid w:val="00F925AF"/>
    <w:rsid w:val="00FD20D7"/>
    <w:rsid w:val="00FF2590"/>
    <w:rsid w:val="00FF7717"/>
    <w:rsid w:val="05431399"/>
    <w:rsid w:val="066C0371"/>
    <w:rsid w:val="07D27577"/>
    <w:rsid w:val="08697A35"/>
    <w:rsid w:val="0921751B"/>
    <w:rsid w:val="09496A29"/>
    <w:rsid w:val="0E6F3B71"/>
    <w:rsid w:val="10222CFC"/>
    <w:rsid w:val="12AC742A"/>
    <w:rsid w:val="1374609C"/>
    <w:rsid w:val="142C7482"/>
    <w:rsid w:val="14B4302A"/>
    <w:rsid w:val="15C94D8B"/>
    <w:rsid w:val="181A3C1B"/>
    <w:rsid w:val="187276F7"/>
    <w:rsid w:val="1A0C2DBD"/>
    <w:rsid w:val="1E7E4E94"/>
    <w:rsid w:val="1F4B013E"/>
    <w:rsid w:val="22E27374"/>
    <w:rsid w:val="28FB0046"/>
    <w:rsid w:val="29CC009E"/>
    <w:rsid w:val="2C2A5446"/>
    <w:rsid w:val="326C6824"/>
    <w:rsid w:val="380F4345"/>
    <w:rsid w:val="39F44497"/>
    <w:rsid w:val="3ACB7A0D"/>
    <w:rsid w:val="3B660B9D"/>
    <w:rsid w:val="3B7D1361"/>
    <w:rsid w:val="3F0B2DB7"/>
    <w:rsid w:val="3F3B0F6E"/>
    <w:rsid w:val="415A6EFE"/>
    <w:rsid w:val="41BF1F0A"/>
    <w:rsid w:val="48E37F7D"/>
    <w:rsid w:val="4ACE0885"/>
    <w:rsid w:val="4AE833D9"/>
    <w:rsid w:val="56FC5BD2"/>
    <w:rsid w:val="576A0970"/>
    <w:rsid w:val="57C062A7"/>
    <w:rsid w:val="581F385F"/>
    <w:rsid w:val="5D416551"/>
    <w:rsid w:val="5D7F10BB"/>
    <w:rsid w:val="62D846E4"/>
    <w:rsid w:val="632E3AF7"/>
    <w:rsid w:val="6A82369A"/>
    <w:rsid w:val="6C710ACA"/>
    <w:rsid w:val="71323169"/>
    <w:rsid w:val="75B30F5E"/>
    <w:rsid w:val="7621310F"/>
    <w:rsid w:val="793F49BF"/>
    <w:rsid w:val="7B1C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iPriority w:val="99"/>
    <w:rPr>
      <w:rFonts w:ascii="Tahoma" w:hAnsi="Tahoma" w:cs="Tahoma"/>
      <w:sz w:val="16"/>
      <w:szCs w:val="16"/>
    </w:rPr>
  </w:style>
  <w:style w:type="paragraph" w:styleId="3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styleId="5">
    <w:name w:val="Hyperlink"/>
    <w:basedOn w:val="4"/>
    <w:qFormat/>
    <w:uiPriority w:val="99"/>
    <w:rPr>
      <w:rFonts w:cs="Times New Roman"/>
      <w:color w:val="0000FF"/>
      <w:u w:val="single"/>
    </w:rPr>
  </w:style>
  <w:style w:type="table" w:styleId="7">
    <w:name w:val="Table Grid"/>
    <w:basedOn w:val="6"/>
    <w:qFormat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Balloon Text Char"/>
    <w:basedOn w:val="4"/>
    <w:link w:val="2"/>
    <w:semiHidden/>
    <w:locked/>
    <w:uiPriority w:val="99"/>
    <w:rPr>
      <w:rFonts w:ascii="Tahoma" w:hAnsi="Tahoma" w:cs="Tahoma"/>
      <w:kern w:val="2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Discovery Air Northern Services</Company>
  <Pages>47</Pages>
  <Words>4233</Words>
  <Characters>24133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2018-08-12T19:26:00Z</dcterms:created>
  <dc:creator>Wu Oliver</dc:creator>
  <cp:lastModifiedBy>吴诗念</cp:lastModifiedBy>
  <cp:lastPrinted>2018-08-10T20:41:00Z</cp:lastPrinted>
  <dcterms:modified xsi:type="dcterms:W3CDTF">2018-09-03T06:14:18Z</dcterms:modified>
  <dc:title>&lt;__question&gt;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