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 w:eastAsia="等线"/>
          <w:sz w:val="36"/>
          <w:szCs w:val="36"/>
          <w:lang w:val="en-US" w:eastAsia="zh-CN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>-2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bookmarkStart w:id="0" w:name="_GoBack"/>
      <w:r>
        <w:rPr>
          <w:rFonts w:cs="Arial" w:asciiTheme="majorHAnsi" w:hAnsiTheme="majorHAnsi"/>
          <w:sz w:val="36"/>
          <w:szCs w:val="36"/>
        </w:rPr>
        <w:t>&lt;__block&gt;</w:t>
      </w:r>
      <w:bookmarkEnd w:id="0"/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best immediate money to be made is in commericials and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staged musicals                                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soapies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corporate training films                     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low-budget films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[C]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</w:p>
    <w:p>
      <w:pPr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Any person who backs a low-budget film could be described as a 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film critic                                              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failed actor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shrewd investor                                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gambler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[D]</w:t>
      </w:r>
    </w:p>
    <w:p>
      <w:pPr>
        <w:rPr>
          <w:rFonts w:ascii="Cambria" w:hAnsi="Cambria"/>
          <w:sz w:val="36"/>
          <w:szCs w:val="36"/>
        </w:rPr>
      </w:pPr>
    </w:p>
    <w:p>
      <w:pPr>
        <w:rPr>
          <w:rFonts w:ascii="Cambria" w:hAnsi="Cambria"/>
          <w:sz w:val="36"/>
          <w:szCs w:val="36"/>
        </w:rPr>
      </w:pPr>
    </w:p>
    <w:p>
      <w:pPr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What is the main disadvantage of looking for active work in major cities (Sydney, Melbourne and the Gold Coast }?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There is more competition these places for the parts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The cost of film production is high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They are removed from where Australian films are recorded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They are mainly the location for 'soapies'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To make a success of acting, John Andrews recommends that actor should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concentrate on straight theatre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treat acting as a business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enjoy acting as an interest and a pastime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attend professional acting classes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Which of the following best lists in order the typical career path of many (from beginner to established actor)?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extra, ‘fifty-worder’, featured extra, regular, guest appearance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hint="eastAsia" w:ascii="Cambria" w:hAnsi="Cambria"/>
          <w:kern w:val="0"/>
          <w:sz w:val="36"/>
          <w:szCs w:val="36"/>
          <w:lang w:val="en-CA" w:eastAsia="zh-CN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featured extra, extra, ‘fifty-worder’, guest appearance, regular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regular, featured extra, extra, ‘fifty-worder’, guest appearance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extra, ‘fifty-worder’, featured extra, guest appearance, regular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Being a successful actor is not only knowing lines, but also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being prepared to write plays and scripts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helping out with editing films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 being polite to the people in the industry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ignoring much of what you are told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A feature low-budget films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their high instant success rate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the number of roles the producer undertakes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the number of parts for aspiring actors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their good box-office returns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The general impression of professional acting implied by John Andrews is that it provides a lifestyle that is 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precarious but interesting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financially rewarding and glamorous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glamorous but poorly paid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difficult and demanding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[A]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1672DBB"/>
    <w:rsid w:val="0290409F"/>
    <w:rsid w:val="08623BFC"/>
    <w:rsid w:val="09CC52B9"/>
    <w:rsid w:val="0B462D54"/>
    <w:rsid w:val="141402AA"/>
    <w:rsid w:val="15577696"/>
    <w:rsid w:val="17321E2B"/>
    <w:rsid w:val="180E75AE"/>
    <w:rsid w:val="199020EC"/>
    <w:rsid w:val="1C087D2E"/>
    <w:rsid w:val="1C6C553B"/>
    <w:rsid w:val="1E4159FF"/>
    <w:rsid w:val="1EB71C9F"/>
    <w:rsid w:val="1F300200"/>
    <w:rsid w:val="213F7E83"/>
    <w:rsid w:val="26FA7384"/>
    <w:rsid w:val="28BF0810"/>
    <w:rsid w:val="29292020"/>
    <w:rsid w:val="2B103314"/>
    <w:rsid w:val="31AA6643"/>
    <w:rsid w:val="326D742F"/>
    <w:rsid w:val="35EA1964"/>
    <w:rsid w:val="373317F0"/>
    <w:rsid w:val="37657AC2"/>
    <w:rsid w:val="378F5257"/>
    <w:rsid w:val="386E1B84"/>
    <w:rsid w:val="3BB47EBE"/>
    <w:rsid w:val="3F8938FE"/>
    <w:rsid w:val="40900E5F"/>
    <w:rsid w:val="41802BA5"/>
    <w:rsid w:val="43DF6F02"/>
    <w:rsid w:val="44EC17C8"/>
    <w:rsid w:val="460A1544"/>
    <w:rsid w:val="49E93F76"/>
    <w:rsid w:val="4F7212DC"/>
    <w:rsid w:val="51E93EBB"/>
    <w:rsid w:val="52511037"/>
    <w:rsid w:val="54F87A98"/>
    <w:rsid w:val="56291352"/>
    <w:rsid w:val="595733CD"/>
    <w:rsid w:val="5A006638"/>
    <w:rsid w:val="5A384213"/>
    <w:rsid w:val="5DD60615"/>
    <w:rsid w:val="66FB0F53"/>
    <w:rsid w:val="67DB46F5"/>
    <w:rsid w:val="6ED05183"/>
    <w:rsid w:val="70D33A0B"/>
    <w:rsid w:val="73DB5C22"/>
    <w:rsid w:val="74DA21A9"/>
    <w:rsid w:val="762C7D26"/>
    <w:rsid w:val="7B46100E"/>
    <w:rsid w:val="7B46317E"/>
    <w:rsid w:val="7B9936A6"/>
    <w:rsid w:val="7BD1721B"/>
    <w:rsid w:val="7F1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qFormat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2018-09-03T06:06:57Z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