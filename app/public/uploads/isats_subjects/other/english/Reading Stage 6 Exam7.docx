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b/>
          <w:sz w:val="36"/>
          <w:szCs w:val="36"/>
          <w:lang w:val="en-CA"/>
        </w:rPr>
        <w:t>READING STAGE 6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pacing w:before="100" w:beforeAutospacing="1" w:after="100" w:afterAutospacing="1"/>
        <w:jc w:val="left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According to the editorial, the paper is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supporting euthanasia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supporting euthanasia in special circumstances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encouraging debate on the issue of euthanasia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opposed to euthanasia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[C]</w:t>
      </w:r>
    </w:p>
    <w:p>
      <w:pPr>
        <w:pStyle w:val="3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What argument does the paper put forward against euthanasia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it is a much too difficult subject to consider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[B] No-one can be sure a person accepting euthanasia is of ‘sound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mind’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The churches are opposed to euthanasia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Dr. Phillip Nitschke has a criminal record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pStyle w:val="3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The editor says that Dr. Phillip Nitchke is ‘dicing with the law’.   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By this, she is implying Dr.  Nitschke is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challenging the law on euthanasia issues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treating the matter as a game of life and death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taking a gamble on not getting caught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breaking the law by attending the meeting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[A]</w:t>
      </w:r>
    </w:p>
    <w:p>
      <w:pPr>
        <w:pStyle w:val="3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editor describes euthanasia as a ‘hot topic. By this, she means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the paper will get a lot of letters of complaint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euthanasia is a topic that creates heated public debate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the press at the newspaper will run hot printing letters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[D] many people will change their opinions about the subject after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the meeting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pStyle w:val="3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ascii="Cambria" w:hAnsi="Cambria" w:cs="Arial"/>
          <w:sz w:val="36"/>
          <w:szCs w:val="36"/>
        </w:rPr>
        <w:t>What argument is implied in the editorial for attending the euthanasia meeting?  By attending the meeting people will ?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ascii="Cambria" w:hAnsi="Cambria" w:cs="Arial"/>
          <w:sz w:val="36"/>
          <w:szCs w:val="36"/>
        </w:rPr>
        <w:t>[A] be able to show their support for Dr. Phillip Nitschke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 w:cs="Arial"/>
          <w:i/>
          <w:sz w:val="36"/>
          <w:szCs w:val="36"/>
        </w:rPr>
      </w:pPr>
      <w:r>
        <w:rPr>
          <w:rFonts w:ascii="Cambria" w:hAnsi="Cambria" w:cs="Arial"/>
          <w:sz w:val="36"/>
          <w:szCs w:val="36"/>
        </w:rPr>
        <w:t xml:space="preserve">[B] write informed letters to the </w:t>
      </w:r>
      <w:r>
        <w:rPr>
          <w:rFonts w:ascii="Cambria" w:hAnsi="Cambria" w:cs="Arial"/>
          <w:i/>
          <w:sz w:val="36"/>
          <w:szCs w:val="36"/>
        </w:rPr>
        <w:t>Great Lakes Advocate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ascii="Cambria" w:hAnsi="Cambria" w:cs="Arial"/>
          <w:sz w:val="36"/>
          <w:szCs w:val="36"/>
        </w:rPr>
        <w:t>[C] learn how to have a peaceful death, as istheir right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ascii="Cambria" w:hAnsi="Cambria" w:cs="Arial"/>
          <w:sz w:val="36"/>
          <w:szCs w:val="36"/>
        </w:rPr>
        <w:t>[D] be better informed on the euthanasia issue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 w:cs="Arial"/>
          <w:sz w:val="36"/>
          <w:szCs w:val="36"/>
        </w:rPr>
      </w:pPr>
      <w:r>
        <w:rPr>
          <w:rFonts w:ascii="Cambria" w:hAnsi="Cambria"/>
          <w:sz w:val="36"/>
          <w:szCs w:val="36"/>
        </w:rPr>
        <w:t>[D]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D76"/>
    <w:rsid w:val="000163CD"/>
    <w:rsid w:val="00021D37"/>
    <w:rsid w:val="00041805"/>
    <w:rsid w:val="000502B3"/>
    <w:rsid w:val="000624A7"/>
    <w:rsid w:val="00064B35"/>
    <w:rsid w:val="00080C86"/>
    <w:rsid w:val="00083AE1"/>
    <w:rsid w:val="00086BA5"/>
    <w:rsid w:val="000959E7"/>
    <w:rsid w:val="000A3153"/>
    <w:rsid w:val="000A3918"/>
    <w:rsid w:val="000D3DFC"/>
    <w:rsid w:val="000E28A8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8794C"/>
    <w:rsid w:val="00191BCF"/>
    <w:rsid w:val="001A47CB"/>
    <w:rsid w:val="001A7331"/>
    <w:rsid w:val="001B3DCB"/>
    <w:rsid w:val="001D3510"/>
    <w:rsid w:val="001D42CA"/>
    <w:rsid w:val="001E1CCB"/>
    <w:rsid w:val="001E26D7"/>
    <w:rsid w:val="002219F8"/>
    <w:rsid w:val="00234A11"/>
    <w:rsid w:val="002374BF"/>
    <w:rsid w:val="00242A9D"/>
    <w:rsid w:val="002518FF"/>
    <w:rsid w:val="00251EBE"/>
    <w:rsid w:val="00293635"/>
    <w:rsid w:val="00294280"/>
    <w:rsid w:val="002A3B3D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01B7"/>
    <w:rsid w:val="00362DF4"/>
    <w:rsid w:val="00371EC0"/>
    <w:rsid w:val="0038423D"/>
    <w:rsid w:val="003934E6"/>
    <w:rsid w:val="003A4E2B"/>
    <w:rsid w:val="003D2B94"/>
    <w:rsid w:val="00410EB2"/>
    <w:rsid w:val="004163A3"/>
    <w:rsid w:val="0042153D"/>
    <w:rsid w:val="00426092"/>
    <w:rsid w:val="00430F90"/>
    <w:rsid w:val="00452D01"/>
    <w:rsid w:val="00453ED6"/>
    <w:rsid w:val="0047554C"/>
    <w:rsid w:val="0048428A"/>
    <w:rsid w:val="004978F1"/>
    <w:rsid w:val="004C1FC6"/>
    <w:rsid w:val="004C38E3"/>
    <w:rsid w:val="004D25FB"/>
    <w:rsid w:val="004E0473"/>
    <w:rsid w:val="005170FC"/>
    <w:rsid w:val="00555C2B"/>
    <w:rsid w:val="0055791E"/>
    <w:rsid w:val="005604C1"/>
    <w:rsid w:val="00563636"/>
    <w:rsid w:val="005911F4"/>
    <w:rsid w:val="005A16CC"/>
    <w:rsid w:val="005A7A5A"/>
    <w:rsid w:val="005C29F1"/>
    <w:rsid w:val="005C67C5"/>
    <w:rsid w:val="005D0DC2"/>
    <w:rsid w:val="005D7CFC"/>
    <w:rsid w:val="006116F5"/>
    <w:rsid w:val="00632ADF"/>
    <w:rsid w:val="00642A47"/>
    <w:rsid w:val="00644199"/>
    <w:rsid w:val="006542B3"/>
    <w:rsid w:val="00656743"/>
    <w:rsid w:val="006768E0"/>
    <w:rsid w:val="00693F02"/>
    <w:rsid w:val="0069578F"/>
    <w:rsid w:val="006B656E"/>
    <w:rsid w:val="006D0268"/>
    <w:rsid w:val="006E49D8"/>
    <w:rsid w:val="006F0098"/>
    <w:rsid w:val="006F0869"/>
    <w:rsid w:val="006F09B9"/>
    <w:rsid w:val="006F2E14"/>
    <w:rsid w:val="00710AC8"/>
    <w:rsid w:val="00756942"/>
    <w:rsid w:val="00780C39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265B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0275"/>
    <w:rsid w:val="008622FC"/>
    <w:rsid w:val="00870B73"/>
    <w:rsid w:val="008715B6"/>
    <w:rsid w:val="008B0E7B"/>
    <w:rsid w:val="008B7C0D"/>
    <w:rsid w:val="008E2259"/>
    <w:rsid w:val="008F6765"/>
    <w:rsid w:val="008F6B05"/>
    <w:rsid w:val="0090545F"/>
    <w:rsid w:val="00906647"/>
    <w:rsid w:val="009114A8"/>
    <w:rsid w:val="00923494"/>
    <w:rsid w:val="009325AB"/>
    <w:rsid w:val="00933F73"/>
    <w:rsid w:val="00935BC3"/>
    <w:rsid w:val="00950AB3"/>
    <w:rsid w:val="00952424"/>
    <w:rsid w:val="009765A7"/>
    <w:rsid w:val="009A768B"/>
    <w:rsid w:val="009B15A6"/>
    <w:rsid w:val="009B2AC1"/>
    <w:rsid w:val="009C0428"/>
    <w:rsid w:val="009D77F0"/>
    <w:rsid w:val="00A159DD"/>
    <w:rsid w:val="00A17EA5"/>
    <w:rsid w:val="00A40F96"/>
    <w:rsid w:val="00A56FD8"/>
    <w:rsid w:val="00A64E20"/>
    <w:rsid w:val="00A6686D"/>
    <w:rsid w:val="00A81DFB"/>
    <w:rsid w:val="00A94CC9"/>
    <w:rsid w:val="00A96DAA"/>
    <w:rsid w:val="00AA1424"/>
    <w:rsid w:val="00AA6E3B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BF21DA"/>
    <w:rsid w:val="00C0593E"/>
    <w:rsid w:val="00C11E11"/>
    <w:rsid w:val="00C252CE"/>
    <w:rsid w:val="00C31D81"/>
    <w:rsid w:val="00C36EE3"/>
    <w:rsid w:val="00C53C4A"/>
    <w:rsid w:val="00C756BD"/>
    <w:rsid w:val="00C76DD1"/>
    <w:rsid w:val="00CA041E"/>
    <w:rsid w:val="00CB610D"/>
    <w:rsid w:val="00CF57F2"/>
    <w:rsid w:val="00D05042"/>
    <w:rsid w:val="00D12E9E"/>
    <w:rsid w:val="00D340F6"/>
    <w:rsid w:val="00D44B55"/>
    <w:rsid w:val="00D458B5"/>
    <w:rsid w:val="00DB12E7"/>
    <w:rsid w:val="00DD7067"/>
    <w:rsid w:val="00DF274A"/>
    <w:rsid w:val="00E122B0"/>
    <w:rsid w:val="00E143AE"/>
    <w:rsid w:val="00E15D58"/>
    <w:rsid w:val="00E32CCE"/>
    <w:rsid w:val="00E37426"/>
    <w:rsid w:val="00E45B04"/>
    <w:rsid w:val="00E8522B"/>
    <w:rsid w:val="00E930A3"/>
    <w:rsid w:val="00E93C17"/>
    <w:rsid w:val="00EA25D1"/>
    <w:rsid w:val="00EC3962"/>
    <w:rsid w:val="00EF6DED"/>
    <w:rsid w:val="00F04A74"/>
    <w:rsid w:val="00F11870"/>
    <w:rsid w:val="00F204F4"/>
    <w:rsid w:val="00F578C7"/>
    <w:rsid w:val="00F60C85"/>
    <w:rsid w:val="00F70A40"/>
    <w:rsid w:val="00F72D05"/>
    <w:rsid w:val="00F84D22"/>
    <w:rsid w:val="00F925AF"/>
    <w:rsid w:val="00FD20D7"/>
    <w:rsid w:val="00FF2590"/>
    <w:rsid w:val="00FF7717"/>
    <w:rsid w:val="070969FC"/>
    <w:rsid w:val="0E344401"/>
    <w:rsid w:val="0EAD0684"/>
    <w:rsid w:val="11815549"/>
    <w:rsid w:val="14C86A74"/>
    <w:rsid w:val="16C8071B"/>
    <w:rsid w:val="18E01E3F"/>
    <w:rsid w:val="1B806631"/>
    <w:rsid w:val="1F5E02CF"/>
    <w:rsid w:val="209F59A7"/>
    <w:rsid w:val="246D59B0"/>
    <w:rsid w:val="2A1A6155"/>
    <w:rsid w:val="2B6347CC"/>
    <w:rsid w:val="2F1D4418"/>
    <w:rsid w:val="2F3E530E"/>
    <w:rsid w:val="32CA6A56"/>
    <w:rsid w:val="3B917916"/>
    <w:rsid w:val="408B082D"/>
    <w:rsid w:val="45F8627E"/>
    <w:rsid w:val="4A021784"/>
    <w:rsid w:val="4C3C0F08"/>
    <w:rsid w:val="511274B7"/>
    <w:rsid w:val="5B99605C"/>
    <w:rsid w:val="61D359E6"/>
    <w:rsid w:val="6CEE08A6"/>
    <w:rsid w:val="78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5">
    <w:name w:val="Hyperlink"/>
    <w:basedOn w:val="4"/>
    <w:qFormat/>
    <w:uiPriority w:val="99"/>
    <w:rPr>
      <w:rFonts w:cs="Times New Roman"/>
      <w:color w:val="0000FF"/>
      <w:u w:val="single"/>
    </w:rPr>
  </w:style>
  <w:style w:type="table" w:styleId="7">
    <w:name w:val="Table Grid"/>
    <w:basedOn w:val="6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Balloon Text Char"/>
    <w:basedOn w:val="4"/>
    <w:link w:val="2"/>
    <w:semiHidden/>
    <w:qFormat/>
    <w:locked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Discovery Air Northern Services</Company>
  <Pages>47</Pages>
  <Words>4233</Words>
  <Characters>24133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2018-08-12T19:26:00Z</dcterms:created>
  <dc:creator>Wu Oliver</dc:creator>
  <cp:lastModifiedBy>吴诗念</cp:lastModifiedBy>
  <cp:lastPrinted>2018-08-10T20:41:00Z</cp:lastPrinted>
  <dcterms:modified xsi:type="dcterms:W3CDTF">2018-09-03T06:26:22Z</dcterms:modified>
  <dc:title>&lt;__question&gt;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