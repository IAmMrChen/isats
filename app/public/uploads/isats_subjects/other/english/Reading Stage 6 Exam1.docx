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sz w:val="36"/>
          <w:szCs w:val="36"/>
          <w:lang w:val="en-CA"/>
        </w:rPr>
        <w:t>READING STAGE 6</w:t>
      </w:r>
      <w:r>
        <w:rPr>
          <w:rFonts w:hint="eastAsia" w:ascii="Cambria" w:hAnsi="Cambria"/>
          <w:b/>
          <w:sz w:val="36"/>
          <w:szCs w:val="36"/>
          <w:lang w:val="en-US" w:eastAsia="zh-CN"/>
        </w:rPr>
        <w:t xml:space="preserve"> - 1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The writer is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  <w:bookmarkStart w:id="0" w:name="_GoBack"/>
      <w:bookmarkEnd w:id="0"/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[A] encouraging gardeners to think about gardens that are drought </w:t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 tolerant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advising gardeners in arid regions on what to grow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imploring gardeners to plant more succulent-type plants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[D]asking gardeners to reduce the size of their gardens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What would be an important reason for having the cacti 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(as shown in the photograph below ) in a raised bed ? </w:t>
      </w:r>
      <w:r>
        <w:fldChar w:fldCharType="begin"/>
      </w:r>
      <w:r>
        <w:instrText xml:space="preserve"> HYPERLINK "https://www.google.ca/url?sa=i&amp;rct=j&amp;q=&amp;esrc=s&amp;source=images&amp;cd=&amp;cad=rja&amp;uact=8&amp;ved=2ahUKEwjCqLLohdzcAhWOrFMKHRIzCPUQjRx6BAgBEAU&amp;url=https://www.pinterest.com/pin/558024210059540919/&amp;psig=AOvVaw320McTKEZo_FHC5bJF0YXz&amp;ust=1533769228945414" </w:instrText>
      </w:r>
      <w:r>
        <w:fldChar w:fldCharType="separate"/>
      </w:r>
      <w:r>
        <w:rPr>
          <w:color w:val="0000FF"/>
          <w:lang w:eastAsia="en-US"/>
        </w:rPr>
        <w:pict>
          <v:shape id="_x0000_i1025" o:spt="75" alt="Image result for cacti garden lightning ridge" type="#_x0000_t75" href="https://www.google.ca/url?sa=i&amp;rct=j&amp;q=&amp;esrc=s&amp;source=images&amp;cd=&amp;cad=rja&amp;uact=8&amp;ved=2ahUKEwjCqLLohdzcAhWOrFMKHRIzCPUQjRx6BAgBEAU&amp;url=https://www.pinterest.com/pin/558024210059540919/&amp;psig=AOvVaw320McTKEZo_FHC5bJF0YXz&amp;ust=15337692289454" style="height:348pt;width:522pt;" o:button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color w:val="0000FF"/>
          <w:lang w:eastAsia="en-US"/>
        </w:rPr>
        <w:fldChar w:fldCharType="end"/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it allows for comfortable maintenance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it adds to the visual appeal of the garden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it assists in drainage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it prevents the growth of lush weeds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According to the text, which type of garden is often subjected to irregular water supplies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botanic gardens                                  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cacti gardens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Japanese sand and stone gardens   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dry riverbed gardens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‘Dry gardens’ are becoming increasingly relevant, not only because of climate change, but because of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increased population                              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households using more water per capita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[C] people making larger gardens               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less people living on suburban blocks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An important purpose of the Royal Botanic Gardens ( Cranbourne) is to ?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provide visitors with a fun day out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show people who live in arid areas how to have a garden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[C] convince residents from Cranbourne (Vic.) area to change their </w:t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 gardening attitudes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display the wide range of Australian plants and their habitats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The ‘seki tei’-type of garden is designed to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[A] maximise water use                                     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create a feeling of peace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[C] improve the look of  temples                       </w:t>
      </w:r>
    </w:p>
    <w:p>
      <w:pPr>
        <w:rPr>
          <w:rFonts w:hint="eastAsia" w:ascii="Cambria" w:hAnsi="Cambria"/>
          <w:kern w:val="0"/>
          <w:sz w:val="36"/>
          <w:szCs w:val="36"/>
          <w:lang w:val="en-US" w:eastAsia="zh-CN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make use of available stones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Which of these gardens, mentioned in the passage, could be called a traditional garden ?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[A] the Red Sand Garden                               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the Japanese seki tei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[C] the Arid Garden                                         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the Cacti Garden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The Dry River Bed Garden is designed with curved lines to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minimise the need for watering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add an attractive feature to the garden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replicate the shape of inland rivers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take full advantage of any rainfall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What is a major problem faced by some cacti owners ?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they require high maintenance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succulents (or spine cushions) are dangerous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[C] over watering                                         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the under watering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Which type of garden is </w:t>
      </w:r>
      <w:r>
        <w:rPr>
          <w:rFonts w:ascii="Cambria" w:hAnsi="Cambria"/>
          <w:b/>
          <w:kern w:val="0"/>
          <w:sz w:val="36"/>
          <w:szCs w:val="36"/>
          <w:lang w:val="en-CA" w:eastAsia="en-US"/>
        </w:rPr>
        <w:t>NOT</w:t>
      </w: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 a minimum-water garden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dry river bed gardens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vegetable gardens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arid gardens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cactus gardens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 w:cs="Arial"/>
          <w:sz w:val="36"/>
          <w:szCs w:val="36"/>
        </w:rPr>
      </w:pPr>
      <w:r>
        <w:rPr>
          <w:rFonts w:ascii="Cambria" w:hAnsi="Cambria"/>
          <w:sz w:val="36"/>
          <w:szCs w:val="36"/>
        </w:rPr>
        <w:t>[B]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6D76"/>
    <w:rsid w:val="000163CD"/>
    <w:rsid w:val="00021D37"/>
    <w:rsid w:val="00041805"/>
    <w:rsid w:val="000502B3"/>
    <w:rsid w:val="000624A7"/>
    <w:rsid w:val="00064B35"/>
    <w:rsid w:val="00080C86"/>
    <w:rsid w:val="00083AE1"/>
    <w:rsid w:val="00086BA5"/>
    <w:rsid w:val="000959E7"/>
    <w:rsid w:val="000A3153"/>
    <w:rsid w:val="000A3918"/>
    <w:rsid w:val="000D3DFC"/>
    <w:rsid w:val="000E28A8"/>
    <w:rsid w:val="001017E8"/>
    <w:rsid w:val="0010213A"/>
    <w:rsid w:val="00110C77"/>
    <w:rsid w:val="001110AC"/>
    <w:rsid w:val="001271DC"/>
    <w:rsid w:val="001418A3"/>
    <w:rsid w:val="001456CF"/>
    <w:rsid w:val="00147C22"/>
    <w:rsid w:val="00162B6E"/>
    <w:rsid w:val="0018794C"/>
    <w:rsid w:val="00191BCF"/>
    <w:rsid w:val="001A47CB"/>
    <w:rsid w:val="001A7331"/>
    <w:rsid w:val="001B3DCB"/>
    <w:rsid w:val="001D3510"/>
    <w:rsid w:val="001D42CA"/>
    <w:rsid w:val="001E1CCB"/>
    <w:rsid w:val="001E26D7"/>
    <w:rsid w:val="002219F8"/>
    <w:rsid w:val="00234A11"/>
    <w:rsid w:val="002374BF"/>
    <w:rsid w:val="00242A9D"/>
    <w:rsid w:val="002518FF"/>
    <w:rsid w:val="00251EBE"/>
    <w:rsid w:val="00293635"/>
    <w:rsid w:val="00294280"/>
    <w:rsid w:val="002A3B3D"/>
    <w:rsid w:val="002A3EFB"/>
    <w:rsid w:val="002E11E8"/>
    <w:rsid w:val="002F0454"/>
    <w:rsid w:val="00303689"/>
    <w:rsid w:val="00321881"/>
    <w:rsid w:val="00321BD2"/>
    <w:rsid w:val="00322E51"/>
    <w:rsid w:val="003403AB"/>
    <w:rsid w:val="0035033F"/>
    <w:rsid w:val="003542BD"/>
    <w:rsid w:val="0035548F"/>
    <w:rsid w:val="003601B7"/>
    <w:rsid w:val="00362DF4"/>
    <w:rsid w:val="00371EC0"/>
    <w:rsid w:val="0038423D"/>
    <w:rsid w:val="003934E6"/>
    <w:rsid w:val="003A4E2B"/>
    <w:rsid w:val="003D2B94"/>
    <w:rsid w:val="00410EB2"/>
    <w:rsid w:val="004163A3"/>
    <w:rsid w:val="0042153D"/>
    <w:rsid w:val="00426092"/>
    <w:rsid w:val="00430F90"/>
    <w:rsid w:val="00452D01"/>
    <w:rsid w:val="00453ED6"/>
    <w:rsid w:val="0047554C"/>
    <w:rsid w:val="0048428A"/>
    <w:rsid w:val="004978F1"/>
    <w:rsid w:val="004C1FC6"/>
    <w:rsid w:val="004C38E3"/>
    <w:rsid w:val="004D25FB"/>
    <w:rsid w:val="004E0473"/>
    <w:rsid w:val="005170FC"/>
    <w:rsid w:val="00555C2B"/>
    <w:rsid w:val="0055791E"/>
    <w:rsid w:val="005604C1"/>
    <w:rsid w:val="00563636"/>
    <w:rsid w:val="005911F4"/>
    <w:rsid w:val="005A16CC"/>
    <w:rsid w:val="005A7A5A"/>
    <w:rsid w:val="005C29F1"/>
    <w:rsid w:val="005C67C5"/>
    <w:rsid w:val="005D0DC2"/>
    <w:rsid w:val="005D7CFC"/>
    <w:rsid w:val="006116F5"/>
    <w:rsid w:val="00632ADF"/>
    <w:rsid w:val="00642A47"/>
    <w:rsid w:val="00644199"/>
    <w:rsid w:val="006542B3"/>
    <w:rsid w:val="00656743"/>
    <w:rsid w:val="006768E0"/>
    <w:rsid w:val="00693F02"/>
    <w:rsid w:val="0069578F"/>
    <w:rsid w:val="006B656E"/>
    <w:rsid w:val="006D0268"/>
    <w:rsid w:val="006E49D8"/>
    <w:rsid w:val="006F0098"/>
    <w:rsid w:val="006F0869"/>
    <w:rsid w:val="006F09B9"/>
    <w:rsid w:val="006F2E14"/>
    <w:rsid w:val="00710AC8"/>
    <w:rsid w:val="00756942"/>
    <w:rsid w:val="00780C39"/>
    <w:rsid w:val="00784DA2"/>
    <w:rsid w:val="00786BDB"/>
    <w:rsid w:val="007939FB"/>
    <w:rsid w:val="00795479"/>
    <w:rsid w:val="007956C9"/>
    <w:rsid w:val="007971C8"/>
    <w:rsid w:val="007A16A4"/>
    <w:rsid w:val="007A7397"/>
    <w:rsid w:val="007C2E8F"/>
    <w:rsid w:val="007C6BF6"/>
    <w:rsid w:val="007F4222"/>
    <w:rsid w:val="0080265B"/>
    <w:rsid w:val="00804DD4"/>
    <w:rsid w:val="00807725"/>
    <w:rsid w:val="00812AD8"/>
    <w:rsid w:val="00815D6F"/>
    <w:rsid w:val="00821D5D"/>
    <w:rsid w:val="0082431C"/>
    <w:rsid w:val="00830C14"/>
    <w:rsid w:val="00832975"/>
    <w:rsid w:val="00836445"/>
    <w:rsid w:val="00842CD4"/>
    <w:rsid w:val="00846D76"/>
    <w:rsid w:val="008549E3"/>
    <w:rsid w:val="00860275"/>
    <w:rsid w:val="008622FC"/>
    <w:rsid w:val="00870B73"/>
    <w:rsid w:val="008715B6"/>
    <w:rsid w:val="008B0E7B"/>
    <w:rsid w:val="008B7C0D"/>
    <w:rsid w:val="008E2259"/>
    <w:rsid w:val="008F6765"/>
    <w:rsid w:val="008F6B05"/>
    <w:rsid w:val="0090545F"/>
    <w:rsid w:val="00906647"/>
    <w:rsid w:val="009114A8"/>
    <w:rsid w:val="00923494"/>
    <w:rsid w:val="009325AB"/>
    <w:rsid w:val="00933F73"/>
    <w:rsid w:val="00935BC3"/>
    <w:rsid w:val="00950AB3"/>
    <w:rsid w:val="00952424"/>
    <w:rsid w:val="009765A7"/>
    <w:rsid w:val="009A768B"/>
    <w:rsid w:val="009B15A6"/>
    <w:rsid w:val="009B2AC1"/>
    <w:rsid w:val="009B5CFF"/>
    <w:rsid w:val="009C0428"/>
    <w:rsid w:val="009D77F0"/>
    <w:rsid w:val="00A159DD"/>
    <w:rsid w:val="00A17EA5"/>
    <w:rsid w:val="00A40F96"/>
    <w:rsid w:val="00A56FD8"/>
    <w:rsid w:val="00A64E20"/>
    <w:rsid w:val="00A6686D"/>
    <w:rsid w:val="00A81DFB"/>
    <w:rsid w:val="00A94CC9"/>
    <w:rsid w:val="00A96DAA"/>
    <w:rsid w:val="00AA1424"/>
    <w:rsid w:val="00AA6E3B"/>
    <w:rsid w:val="00AB70B1"/>
    <w:rsid w:val="00AC4C3B"/>
    <w:rsid w:val="00AC52EC"/>
    <w:rsid w:val="00AD4054"/>
    <w:rsid w:val="00AF2529"/>
    <w:rsid w:val="00AF33B8"/>
    <w:rsid w:val="00B25437"/>
    <w:rsid w:val="00B47107"/>
    <w:rsid w:val="00B51494"/>
    <w:rsid w:val="00B67217"/>
    <w:rsid w:val="00B730DE"/>
    <w:rsid w:val="00B77760"/>
    <w:rsid w:val="00B82AC1"/>
    <w:rsid w:val="00B870D4"/>
    <w:rsid w:val="00B93A1B"/>
    <w:rsid w:val="00B94F0E"/>
    <w:rsid w:val="00BF21DA"/>
    <w:rsid w:val="00C0593E"/>
    <w:rsid w:val="00C11E11"/>
    <w:rsid w:val="00C252CE"/>
    <w:rsid w:val="00C31D81"/>
    <w:rsid w:val="00C36EE3"/>
    <w:rsid w:val="00C53C4A"/>
    <w:rsid w:val="00C756BD"/>
    <w:rsid w:val="00C76DD1"/>
    <w:rsid w:val="00CA041E"/>
    <w:rsid w:val="00CB610D"/>
    <w:rsid w:val="00CF57F2"/>
    <w:rsid w:val="00D05042"/>
    <w:rsid w:val="00D12E9E"/>
    <w:rsid w:val="00D340F6"/>
    <w:rsid w:val="00D44B55"/>
    <w:rsid w:val="00D458B5"/>
    <w:rsid w:val="00DB12E7"/>
    <w:rsid w:val="00DD7067"/>
    <w:rsid w:val="00DF274A"/>
    <w:rsid w:val="00E11562"/>
    <w:rsid w:val="00E122B0"/>
    <w:rsid w:val="00E143AE"/>
    <w:rsid w:val="00E15D58"/>
    <w:rsid w:val="00E32CCE"/>
    <w:rsid w:val="00E37426"/>
    <w:rsid w:val="00E45B04"/>
    <w:rsid w:val="00E8522B"/>
    <w:rsid w:val="00E930A3"/>
    <w:rsid w:val="00E93C17"/>
    <w:rsid w:val="00EA25D1"/>
    <w:rsid w:val="00EC3962"/>
    <w:rsid w:val="00EF6DED"/>
    <w:rsid w:val="00F04A74"/>
    <w:rsid w:val="00F11870"/>
    <w:rsid w:val="00F204F4"/>
    <w:rsid w:val="00F578C7"/>
    <w:rsid w:val="00F60C85"/>
    <w:rsid w:val="00F70A40"/>
    <w:rsid w:val="00F72D05"/>
    <w:rsid w:val="00F84D22"/>
    <w:rsid w:val="00F925AF"/>
    <w:rsid w:val="00FD20D7"/>
    <w:rsid w:val="00FF2590"/>
    <w:rsid w:val="00FF7717"/>
    <w:rsid w:val="0388704F"/>
    <w:rsid w:val="04561D6F"/>
    <w:rsid w:val="06351389"/>
    <w:rsid w:val="0928148B"/>
    <w:rsid w:val="09660D14"/>
    <w:rsid w:val="0CEB3877"/>
    <w:rsid w:val="0E931BDB"/>
    <w:rsid w:val="0FA4550A"/>
    <w:rsid w:val="145C7C4C"/>
    <w:rsid w:val="15450C99"/>
    <w:rsid w:val="166C7145"/>
    <w:rsid w:val="172F63B5"/>
    <w:rsid w:val="173C7FCC"/>
    <w:rsid w:val="182374CF"/>
    <w:rsid w:val="1CD74D07"/>
    <w:rsid w:val="1E25060B"/>
    <w:rsid w:val="1EB13CA3"/>
    <w:rsid w:val="1F270E8B"/>
    <w:rsid w:val="20AB10B6"/>
    <w:rsid w:val="214D661F"/>
    <w:rsid w:val="23CA0791"/>
    <w:rsid w:val="23F55D41"/>
    <w:rsid w:val="29D60640"/>
    <w:rsid w:val="2A1828F7"/>
    <w:rsid w:val="2B8B00D3"/>
    <w:rsid w:val="2CF267E5"/>
    <w:rsid w:val="2DD21498"/>
    <w:rsid w:val="2EC021B4"/>
    <w:rsid w:val="307B246F"/>
    <w:rsid w:val="33D71884"/>
    <w:rsid w:val="34C34702"/>
    <w:rsid w:val="34CC469A"/>
    <w:rsid w:val="351120FC"/>
    <w:rsid w:val="36C72CE3"/>
    <w:rsid w:val="395D241E"/>
    <w:rsid w:val="3CB473F1"/>
    <w:rsid w:val="3FAA1EFD"/>
    <w:rsid w:val="40965D83"/>
    <w:rsid w:val="40AB7296"/>
    <w:rsid w:val="40EC1394"/>
    <w:rsid w:val="451D00E9"/>
    <w:rsid w:val="4670460C"/>
    <w:rsid w:val="46BE1B54"/>
    <w:rsid w:val="48E040B3"/>
    <w:rsid w:val="4A300D95"/>
    <w:rsid w:val="4AA43CE5"/>
    <w:rsid w:val="4D8B49BC"/>
    <w:rsid w:val="4E323B72"/>
    <w:rsid w:val="4EC715E1"/>
    <w:rsid w:val="4EF01AF2"/>
    <w:rsid w:val="4FEE2CE2"/>
    <w:rsid w:val="55C71B02"/>
    <w:rsid w:val="577D0AE9"/>
    <w:rsid w:val="58682EBF"/>
    <w:rsid w:val="595675B1"/>
    <w:rsid w:val="5F2C1D2A"/>
    <w:rsid w:val="60803E9A"/>
    <w:rsid w:val="61764EA1"/>
    <w:rsid w:val="62727E47"/>
    <w:rsid w:val="64B94848"/>
    <w:rsid w:val="680C3311"/>
    <w:rsid w:val="6A7A5FE6"/>
    <w:rsid w:val="6AC52950"/>
    <w:rsid w:val="6F6503C1"/>
    <w:rsid w:val="70E96EC1"/>
    <w:rsid w:val="74BC789D"/>
    <w:rsid w:val="78675A04"/>
    <w:rsid w:val="7DB4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99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iPriority w:val="99"/>
    <w:rPr>
      <w:rFonts w:ascii="Tahoma" w:hAnsi="Tahoma" w:cs="Tahoma"/>
      <w:sz w:val="16"/>
      <w:szCs w:val="16"/>
    </w:rPr>
  </w:style>
  <w:style w:type="paragraph" w:styleId="3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styleId="5">
    <w:name w:val="Hyperlink"/>
    <w:basedOn w:val="4"/>
    <w:uiPriority w:val="99"/>
    <w:rPr>
      <w:rFonts w:cs="Times New Roman"/>
      <w:color w:val="0000FF"/>
      <w:u w:val="single"/>
    </w:rPr>
  </w:style>
  <w:style w:type="table" w:styleId="7">
    <w:name w:val="Table Grid"/>
    <w:basedOn w:val="6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Balloon Text Char"/>
    <w:basedOn w:val="4"/>
    <w:link w:val="2"/>
    <w:semiHidden/>
    <w:locked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Discovery Air Northern Services</Company>
  <Pages>47</Pages>
  <Words>4233</Words>
  <Characters>24133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2018-08-12T19:26:00Z</dcterms:created>
  <dc:creator>Wu Oliver</dc:creator>
  <cp:lastModifiedBy>吴诗念</cp:lastModifiedBy>
  <cp:lastPrinted>2018-08-10T20:41:00Z</cp:lastPrinted>
  <dcterms:modified xsi:type="dcterms:W3CDTF">2018-09-03T06:02:18Z</dcterms:modified>
  <dc:title>&lt;__question&gt;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