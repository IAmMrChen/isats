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 w:eastAsia="等线"/>
          <w:sz w:val="36"/>
          <w:szCs w:val="36"/>
          <w:lang w:val="en-US" w:eastAsia="zh-CN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>-4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Shane was aroused from his sleep. What is the most likely reason for this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dog growling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a flickering light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magpies warblin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 a crackling sound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Shane complains of a ‘nagging worry’. A nagging worry is one that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irritates persistently because there is no obvious reason for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>the worry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has nothing to do with the present situation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is not as important as it seems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[D]</w:t>
      </w:r>
      <w:r>
        <w:rPr>
          <w:rFonts w:ascii="Cambria" w:hAnsi="Cambria"/>
          <w:kern w:val="0"/>
          <w:sz w:val="36"/>
          <w:szCs w:val="36"/>
          <w:lang w:val="en-CA" w:eastAsia="en-US"/>
        </w:rPr>
        <w:t> destructive and menacing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hint="eastAsia" w:ascii="Cambria" w:hAnsi="Cambria" w:eastAsia="等线"/>
          <w:color w:val="000000"/>
          <w:kern w:val="0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The speed of the fire was 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predictable and impressive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expected and frightening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rapid and destructive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destructive and menacing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writer states ‘Grotesque shadow danced in the trees’.  What does he mean by this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The shadows created by the fire flickered erratically in a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disturbing way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The bush around the caravan was lit by the flames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The light cause moving shadows in the trees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People close to the fire had to move away quickly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[A]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Shane's father swore because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he couldn't find his light or his phone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he was being clumsy when he had to respond quickly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he didn't want the school to burn down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his mobile phone wasn't operating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[B]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What caused Shane to realize someone had died in the fire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The fire fighters were making urgent calls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The dog had begun to whine nervously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He remembered hearing a cry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[D] Shane's father was looking for reasons for the cause of the fire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What was Shane’s fathers position in this story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security guard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policeman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land owner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his janitor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In the below list of events which occurred first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the dog barks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Shane’s father finds a light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Shane becomes aware of an alien noise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[D] Shane's father calls the fire brigade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Caddy’s barking grew…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angry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frightened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nervous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defiant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[A]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How did Shane feel when he realized someone died in the fire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nervous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unable to react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stunned by the enormity of the situation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[D] lost for words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What was Shane’s fathers position in this story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security guard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policeman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land owner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his janitor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In the below list of events which occurred first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the dog barks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Shane’s father finds a light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Shane becomes aware of an alien noise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[D] Shane's father calls the fire brigade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9E52BA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1A22424"/>
    <w:rsid w:val="03AA67A2"/>
    <w:rsid w:val="03B07DA4"/>
    <w:rsid w:val="045E671D"/>
    <w:rsid w:val="04AF7FE0"/>
    <w:rsid w:val="0D4667AC"/>
    <w:rsid w:val="0F151D84"/>
    <w:rsid w:val="0F422D09"/>
    <w:rsid w:val="0F866FF9"/>
    <w:rsid w:val="0FB9408C"/>
    <w:rsid w:val="116D3C6D"/>
    <w:rsid w:val="121F0562"/>
    <w:rsid w:val="138C449E"/>
    <w:rsid w:val="14532479"/>
    <w:rsid w:val="168305FC"/>
    <w:rsid w:val="19BD1D28"/>
    <w:rsid w:val="1CE449E1"/>
    <w:rsid w:val="1D7B2687"/>
    <w:rsid w:val="1EDD1CC7"/>
    <w:rsid w:val="23620650"/>
    <w:rsid w:val="27BC59E4"/>
    <w:rsid w:val="27C970DB"/>
    <w:rsid w:val="2C0138E7"/>
    <w:rsid w:val="2CAC1418"/>
    <w:rsid w:val="2E3D6D00"/>
    <w:rsid w:val="2FCA1803"/>
    <w:rsid w:val="32D12B9C"/>
    <w:rsid w:val="360120B6"/>
    <w:rsid w:val="370859EA"/>
    <w:rsid w:val="3FA74C91"/>
    <w:rsid w:val="45456F13"/>
    <w:rsid w:val="489A0C53"/>
    <w:rsid w:val="4BAD197A"/>
    <w:rsid w:val="4D3835AE"/>
    <w:rsid w:val="500361BE"/>
    <w:rsid w:val="50AF7165"/>
    <w:rsid w:val="52CC4C3F"/>
    <w:rsid w:val="557D57E9"/>
    <w:rsid w:val="5FFD22EB"/>
    <w:rsid w:val="60297918"/>
    <w:rsid w:val="63FB037C"/>
    <w:rsid w:val="67273FF5"/>
    <w:rsid w:val="67304E26"/>
    <w:rsid w:val="674C0AB5"/>
    <w:rsid w:val="679A2F33"/>
    <w:rsid w:val="682D7CE0"/>
    <w:rsid w:val="68772B6C"/>
    <w:rsid w:val="6C504A6A"/>
    <w:rsid w:val="7103480A"/>
    <w:rsid w:val="713F4C6A"/>
    <w:rsid w:val="71DE2F1A"/>
    <w:rsid w:val="753A3615"/>
    <w:rsid w:val="7B1D1A72"/>
    <w:rsid w:val="7F9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2018-09-03T06:17:38Z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