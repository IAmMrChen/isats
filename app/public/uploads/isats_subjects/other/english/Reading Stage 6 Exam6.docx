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mbria" w:hAnsi="Cambria" w:eastAsia="等线"/>
          <w:sz w:val="36"/>
          <w:szCs w:val="36"/>
          <w:lang w:val="en-US" w:eastAsia="zh-CN"/>
        </w:rPr>
      </w:pPr>
      <w:r>
        <w:rPr>
          <w:rFonts w:ascii="Cambria" w:hAnsi="Cambria"/>
          <w:b/>
          <w:sz w:val="36"/>
          <w:szCs w:val="36"/>
          <w:lang w:val="en-CA"/>
        </w:rPr>
        <w:t>READING STAGE 6</w:t>
      </w:r>
      <w:r>
        <w:rPr>
          <w:rFonts w:hint="eastAsia" w:ascii="Cambria" w:hAnsi="Cambria"/>
          <w:b/>
          <w:sz w:val="36"/>
          <w:szCs w:val="36"/>
          <w:lang w:val="en-US" w:eastAsia="zh-CN"/>
        </w:rPr>
        <w:t>-6</w:t>
      </w:r>
      <w:bookmarkStart w:id="0" w:name="_GoBack"/>
      <w:bookmarkEnd w:id="0"/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widowControl/>
        <w:spacing w:before="100" w:beforeAutospacing="1" w:after="100" w:afterAutospacing="1"/>
        <w:jc w:val="left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The instructions for tying a tie using a Windsor knot would be used most often by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school students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[B] professional people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 descendants of the Duke of Windsor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 the British peerage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p>
      <w:pPr>
        <w:pStyle w:val="3"/>
        <w:rPr>
          <w:rFonts w:ascii="Cambria" w:hAnsi="Cambria"/>
          <w:sz w:val="36"/>
          <w:szCs w:val="36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The instructions suggest that the writer is ?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extremely careful and precise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 easily upset and flippant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 showy and attention seeking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 sophisticated and dismissive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[A]</w:t>
      </w: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Which line best suggests that the writer despises sloppy tie tiers ?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[A] Make sure your collar sits nicely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[B] The Windsor knot is a wide triangular knot that is preferred for </w:t>
      </w:r>
      <w:r>
        <w:rPr>
          <w:rFonts w:ascii="Cambria" w:hAnsi="Cambria"/>
          <w:kern w:val="0"/>
          <w:sz w:val="36"/>
          <w:szCs w:val="36"/>
          <w:lang w:val="en-CA" w:eastAsia="en-US"/>
        </w:rPr>
        <w:tab/>
      </w:r>
      <w:r>
        <w:rPr>
          <w:rFonts w:ascii="Cambria" w:hAnsi="Cambria"/>
          <w:kern w:val="0"/>
          <w:sz w:val="36"/>
          <w:szCs w:val="36"/>
          <w:lang w:val="en-CA" w:eastAsia="en-US"/>
        </w:rPr>
        <w:t xml:space="preserve"> formal occasions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[C] Maybe this is the best solution for school students</w:t>
      </w:r>
      <w:r>
        <w:rPr>
          <w:rFonts w:ascii="Cambria" w:hAnsi="Cambria"/>
          <w:kern w:val="0"/>
          <w:sz w:val="36"/>
          <w:szCs w:val="36"/>
          <w:lang w:val="en-CA" w:eastAsia="en-US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  <w:r>
        <w:rPr>
          <w:rFonts w:ascii="Cambria" w:hAnsi="Cambria"/>
          <w:kern w:val="0"/>
          <w:sz w:val="36"/>
          <w:szCs w:val="36"/>
          <w:lang w:val="en-CA" w:eastAsia="en-US"/>
        </w:rPr>
        <w:t>[D] There are a number of ways to tie a tie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[C]</w:t>
      </w:r>
    </w:p>
    <w:p>
      <w:pPr>
        <w:pStyle w:val="3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The writer implies that the type of tie knot should ?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 be changed regularity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 vary for particular situations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 reflect the type of person one is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[D] be suited to the collar design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[D]</w:t>
      </w:r>
    </w:p>
    <w:p>
      <w:pPr>
        <w:pStyle w:val="3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After looping the tie the second time, the next step is to ?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adjust the length of the narrow end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pull the wide end across the narrow end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Open the loop to let the narrow end slip through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[D] tighten this section of the knot before proceeding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[B]</w:t>
      </w:r>
    </w:p>
    <w:p>
      <w:pPr>
        <w:widowControl/>
        <w:spacing w:before="100" w:beforeAutospacing="1" w:after="100" w:afterAutospacing="1"/>
        <w:jc w:val="left"/>
        <w:rPr>
          <w:rFonts w:ascii="Cambria" w:hAnsi="Cambria"/>
          <w:kern w:val="0"/>
          <w:sz w:val="36"/>
          <w:szCs w:val="36"/>
          <w:lang w:val="en-CA" w:eastAsia="en-US"/>
        </w:rPr>
      </w:pPr>
    </w:p>
    <w:p>
      <w:pPr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Most of the action in tying a tie is ?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 based on the manipulation of the wide end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 adjusting one end, then the other end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 keeping all loop tight as the knotting progresses</w:t>
      </w:r>
      <w:r>
        <w:rPr>
          <w:rFonts w:ascii="Cambria" w:hAnsi="Cambria"/>
          <w:sz w:val="36"/>
          <w:szCs w:val="36"/>
          <w:lang w:val="en-CA"/>
        </w:rPr>
        <w:br w:type="textWrapping"/>
      </w: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  <w:lang w:val="en-CA"/>
        </w:rPr>
        <w:t>[D] making sure the narrow end is shorter than the wide end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[A]</w:t>
      </w:r>
    </w:p>
    <w:p>
      <w:pPr>
        <w:pStyle w:val="3"/>
        <w:rPr>
          <w:rFonts w:cs="Arial" w:asciiTheme="majorHAnsi" w:hAnsiTheme="majorHAnsi"/>
          <w:sz w:val="36"/>
          <w:szCs w:val="36"/>
        </w:rPr>
      </w:pPr>
      <w:r>
        <w:rPr>
          <w:rFonts w:cs="Arial" w:asciiTheme="majorHAnsi" w:hAnsiTheme="majorHAnsi"/>
          <w:sz w:val="36"/>
          <w:szCs w:val="36"/>
        </w:rPr>
        <w:t>&lt;__question&gt;</w:t>
      </w:r>
    </w:p>
    <w:p>
      <w:pPr>
        <w:rPr>
          <w:rFonts w:hint="eastAsia" w:eastAsia="等线" w:cs="Arial" w:asciiTheme="majorHAnsi" w:hAnsiTheme="majorHAnsi"/>
          <w:sz w:val="36"/>
          <w:szCs w:val="36"/>
          <w:lang w:val="en-US" w:eastAsia="zh-CN"/>
        </w:rPr>
      </w:pPr>
      <w:r>
        <w:rPr>
          <w:rFonts w:hint="eastAsia" w:cs="Arial" w:asciiTheme="majorHAnsi" w:hAnsiTheme="majorHAnsi"/>
          <w:sz w:val="36"/>
          <w:szCs w:val="36"/>
          <w:lang w:val="en-US" w:eastAsia="zh-CN"/>
        </w:rPr>
        <w:t>Type=1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Based on his knowledge and attitude towards school children, the writer suggests ?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[A] they shouldn't have to wear ties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[B] removing the school tie by looping it over the head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[C] it would be better if they had clip-on ties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cs="Arial" w:asciiTheme="majorHAnsi" w:hAnsiTheme="majorHAnsi"/>
          <w:sz w:val="36"/>
          <w:szCs w:val="36"/>
        </w:rPr>
        <w:t>&lt;__block&gt;</w:t>
      </w:r>
    </w:p>
    <w:p>
      <w:pPr>
        <w:pStyle w:val="3"/>
        <w:rPr>
          <w:rFonts w:ascii="Cambria" w:hAnsi="Cambria"/>
          <w:sz w:val="36"/>
          <w:szCs w:val="36"/>
          <w:lang w:val="en-CA"/>
        </w:rPr>
      </w:pPr>
      <w:r>
        <w:rPr>
          <w:rFonts w:ascii="Cambria" w:hAnsi="Cambria"/>
          <w:sz w:val="36"/>
          <w:szCs w:val="36"/>
          <w:lang w:val="en-CA"/>
        </w:rPr>
        <w:t>[D] using a Windsor knot rather than a Small knot</w:t>
      </w:r>
    </w:p>
    <w:p>
      <w:pPr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&lt;__block&gt;</w:t>
      </w:r>
    </w:p>
    <w:p>
      <w:pPr>
        <w:pStyle w:val="3"/>
        <w:rPr>
          <w:rFonts w:ascii="Cambria" w:hAnsi="Cambria" w:cs="Arial"/>
          <w:sz w:val="36"/>
          <w:szCs w:val="36"/>
        </w:rPr>
      </w:pPr>
      <w:r>
        <w:rPr>
          <w:rFonts w:ascii="Cambria" w:hAnsi="Cambria"/>
          <w:sz w:val="36"/>
          <w:szCs w:val="36"/>
        </w:rPr>
        <w:t>[C]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6D76"/>
    <w:rsid w:val="000163CD"/>
    <w:rsid w:val="00021D37"/>
    <w:rsid w:val="00041805"/>
    <w:rsid w:val="000502B3"/>
    <w:rsid w:val="000624A7"/>
    <w:rsid w:val="00064B35"/>
    <w:rsid w:val="00080C86"/>
    <w:rsid w:val="00083AE1"/>
    <w:rsid w:val="00086BA5"/>
    <w:rsid w:val="000959E7"/>
    <w:rsid w:val="000A3153"/>
    <w:rsid w:val="000A3918"/>
    <w:rsid w:val="000D3DFC"/>
    <w:rsid w:val="000E28A8"/>
    <w:rsid w:val="001017E8"/>
    <w:rsid w:val="0010213A"/>
    <w:rsid w:val="00110C77"/>
    <w:rsid w:val="001110AC"/>
    <w:rsid w:val="001271DC"/>
    <w:rsid w:val="001418A3"/>
    <w:rsid w:val="001456CF"/>
    <w:rsid w:val="00147C22"/>
    <w:rsid w:val="00162B6E"/>
    <w:rsid w:val="0018794C"/>
    <w:rsid w:val="00191BCF"/>
    <w:rsid w:val="001A47CB"/>
    <w:rsid w:val="001A7331"/>
    <w:rsid w:val="001B3DCB"/>
    <w:rsid w:val="001D3510"/>
    <w:rsid w:val="001D42CA"/>
    <w:rsid w:val="001E1CCB"/>
    <w:rsid w:val="001E26D7"/>
    <w:rsid w:val="002219F8"/>
    <w:rsid w:val="00234A11"/>
    <w:rsid w:val="002374BF"/>
    <w:rsid w:val="00242A9D"/>
    <w:rsid w:val="002518FF"/>
    <w:rsid w:val="00251EBE"/>
    <w:rsid w:val="00293635"/>
    <w:rsid w:val="00294280"/>
    <w:rsid w:val="002A3B3D"/>
    <w:rsid w:val="002A3EFB"/>
    <w:rsid w:val="002E11E8"/>
    <w:rsid w:val="002F0454"/>
    <w:rsid w:val="00303689"/>
    <w:rsid w:val="00321881"/>
    <w:rsid w:val="00321BD2"/>
    <w:rsid w:val="00322E51"/>
    <w:rsid w:val="003403AB"/>
    <w:rsid w:val="0035033F"/>
    <w:rsid w:val="003542BD"/>
    <w:rsid w:val="0035548F"/>
    <w:rsid w:val="003601B7"/>
    <w:rsid w:val="00362DF4"/>
    <w:rsid w:val="00371EC0"/>
    <w:rsid w:val="0038423D"/>
    <w:rsid w:val="003934E6"/>
    <w:rsid w:val="003A4E2B"/>
    <w:rsid w:val="003D2B94"/>
    <w:rsid w:val="00410EB2"/>
    <w:rsid w:val="004163A3"/>
    <w:rsid w:val="0042153D"/>
    <w:rsid w:val="00426092"/>
    <w:rsid w:val="00430F90"/>
    <w:rsid w:val="00452D01"/>
    <w:rsid w:val="00453ED6"/>
    <w:rsid w:val="0047554C"/>
    <w:rsid w:val="0048428A"/>
    <w:rsid w:val="004978F1"/>
    <w:rsid w:val="004C1FC6"/>
    <w:rsid w:val="004C38E3"/>
    <w:rsid w:val="004D25FB"/>
    <w:rsid w:val="004E0473"/>
    <w:rsid w:val="005170FC"/>
    <w:rsid w:val="00555C2B"/>
    <w:rsid w:val="0055791E"/>
    <w:rsid w:val="005604C1"/>
    <w:rsid w:val="00563636"/>
    <w:rsid w:val="005911F4"/>
    <w:rsid w:val="005A16CC"/>
    <w:rsid w:val="005A7A5A"/>
    <w:rsid w:val="005C29F1"/>
    <w:rsid w:val="005C67C5"/>
    <w:rsid w:val="005D0DC2"/>
    <w:rsid w:val="005D7CFC"/>
    <w:rsid w:val="006116F5"/>
    <w:rsid w:val="00632ADF"/>
    <w:rsid w:val="00642A47"/>
    <w:rsid w:val="00644199"/>
    <w:rsid w:val="006542B3"/>
    <w:rsid w:val="00656743"/>
    <w:rsid w:val="006768E0"/>
    <w:rsid w:val="00693F02"/>
    <w:rsid w:val="0069578F"/>
    <w:rsid w:val="006B656E"/>
    <w:rsid w:val="006D0268"/>
    <w:rsid w:val="006E49D8"/>
    <w:rsid w:val="006F0098"/>
    <w:rsid w:val="006F0869"/>
    <w:rsid w:val="006F09B9"/>
    <w:rsid w:val="006F2E14"/>
    <w:rsid w:val="00710AC8"/>
    <w:rsid w:val="00756942"/>
    <w:rsid w:val="00780C39"/>
    <w:rsid w:val="00784DA2"/>
    <w:rsid w:val="00786BDB"/>
    <w:rsid w:val="007939FB"/>
    <w:rsid w:val="00795479"/>
    <w:rsid w:val="007956C9"/>
    <w:rsid w:val="007971C8"/>
    <w:rsid w:val="007A16A4"/>
    <w:rsid w:val="007A7397"/>
    <w:rsid w:val="007C2E8F"/>
    <w:rsid w:val="007C6BF6"/>
    <w:rsid w:val="007F4222"/>
    <w:rsid w:val="0080265B"/>
    <w:rsid w:val="00804DD4"/>
    <w:rsid w:val="00807725"/>
    <w:rsid w:val="00812AD8"/>
    <w:rsid w:val="00815D6F"/>
    <w:rsid w:val="00821D5D"/>
    <w:rsid w:val="0082431C"/>
    <w:rsid w:val="00830C14"/>
    <w:rsid w:val="00832975"/>
    <w:rsid w:val="00836445"/>
    <w:rsid w:val="00842CD4"/>
    <w:rsid w:val="00846D76"/>
    <w:rsid w:val="008549E3"/>
    <w:rsid w:val="00860275"/>
    <w:rsid w:val="008622FC"/>
    <w:rsid w:val="00870B73"/>
    <w:rsid w:val="008715B6"/>
    <w:rsid w:val="008B0E7B"/>
    <w:rsid w:val="008B7C0D"/>
    <w:rsid w:val="008E2259"/>
    <w:rsid w:val="008F6765"/>
    <w:rsid w:val="008F6B05"/>
    <w:rsid w:val="0090545F"/>
    <w:rsid w:val="00906647"/>
    <w:rsid w:val="009114A8"/>
    <w:rsid w:val="00923494"/>
    <w:rsid w:val="009325AB"/>
    <w:rsid w:val="00933F73"/>
    <w:rsid w:val="00935BC3"/>
    <w:rsid w:val="00950AB3"/>
    <w:rsid w:val="00952424"/>
    <w:rsid w:val="009765A7"/>
    <w:rsid w:val="009A768B"/>
    <w:rsid w:val="009B15A6"/>
    <w:rsid w:val="009B2AC1"/>
    <w:rsid w:val="009C0428"/>
    <w:rsid w:val="009D77F0"/>
    <w:rsid w:val="00A159DD"/>
    <w:rsid w:val="00A17EA5"/>
    <w:rsid w:val="00A40F96"/>
    <w:rsid w:val="00A56FD8"/>
    <w:rsid w:val="00A64E20"/>
    <w:rsid w:val="00A6686D"/>
    <w:rsid w:val="00A81DFB"/>
    <w:rsid w:val="00A94CC9"/>
    <w:rsid w:val="00A96DAA"/>
    <w:rsid w:val="00AA1424"/>
    <w:rsid w:val="00AA6E3B"/>
    <w:rsid w:val="00AB70B1"/>
    <w:rsid w:val="00AC4C3B"/>
    <w:rsid w:val="00AC52EC"/>
    <w:rsid w:val="00AD4054"/>
    <w:rsid w:val="00AF2529"/>
    <w:rsid w:val="00AF33B8"/>
    <w:rsid w:val="00B25437"/>
    <w:rsid w:val="00B47107"/>
    <w:rsid w:val="00B51494"/>
    <w:rsid w:val="00B67217"/>
    <w:rsid w:val="00B730DE"/>
    <w:rsid w:val="00B77760"/>
    <w:rsid w:val="00B82AC1"/>
    <w:rsid w:val="00B870D4"/>
    <w:rsid w:val="00B93A1B"/>
    <w:rsid w:val="00B94F0E"/>
    <w:rsid w:val="00BF21DA"/>
    <w:rsid w:val="00C0593E"/>
    <w:rsid w:val="00C11E11"/>
    <w:rsid w:val="00C252CE"/>
    <w:rsid w:val="00C31D81"/>
    <w:rsid w:val="00C36EE3"/>
    <w:rsid w:val="00C53C4A"/>
    <w:rsid w:val="00C756BD"/>
    <w:rsid w:val="00C76DD1"/>
    <w:rsid w:val="00CA041E"/>
    <w:rsid w:val="00CB610D"/>
    <w:rsid w:val="00CF57F2"/>
    <w:rsid w:val="00D05042"/>
    <w:rsid w:val="00D12E9E"/>
    <w:rsid w:val="00D340F6"/>
    <w:rsid w:val="00D44B55"/>
    <w:rsid w:val="00D458B5"/>
    <w:rsid w:val="00DB12E7"/>
    <w:rsid w:val="00DD7067"/>
    <w:rsid w:val="00DF274A"/>
    <w:rsid w:val="00E122B0"/>
    <w:rsid w:val="00E143AE"/>
    <w:rsid w:val="00E15D58"/>
    <w:rsid w:val="00E32CCE"/>
    <w:rsid w:val="00E37426"/>
    <w:rsid w:val="00E45B04"/>
    <w:rsid w:val="00E8522B"/>
    <w:rsid w:val="00E930A3"/>
    <w:rsid w:val="00E93C17"/>
    <w:rsid w:val="00EA25D1"/>
    <w:rsid w:val="00EC3962"/>
    <w:rsid w:val="00EF6DED"/>
    <w:rsid w:val="00F04A74"/>
    <w:rsid w:val="00F11870"/>
    <w:rsid w:val="00F204F4"/>
    <w:rsid w:val="00F578C7"/>
    <w:rsid w:val="00F60C85"/>
    <w:rsid w:val="00F70A40"/>
    <w:rsid w:val="00F72D05"/>
    <w:rsid w:val="00F84D22"/>
    <w:rsid w:val="00F925AF"/>
    <w:rsid w:val="00FD20D7"/>
    <w:rsid w:val="00FF2590"/>
    <w:rsid w:val="00FF7717"/>
    <w:rsid w:val="0232514D"/>
    <w:rsid w:val="02B03013"/>
    <w:rsid w:val="051570CF"/>
    <w:rsid w:val="0ACE41FC"/>
    <w:rsid w:val="10BF06B2"/>
    <w:rsid w:val="16F507FC"/>
    <w:rsid w:val="174C1A50"/>
    <w:rsid w:val="1DFA1F2C"/>
    <w:rsid w:val="1FFC21DF"/>
    <w:rsid w:val="25A420BC"/>
    <w:rsid w:val="28DE2663"/>
    <w:rsid w:val="29863FEE"/>
    <w:rsid w:val="29D53E55"/>
    <w:rsid w:val="2EE576BC"/>
    <w:rsid w:val="33356D22"/>
    <w:rsid w:val="39707560"/>
    <w:rsid w:val="3F9121E0"/>
    <w:rsid w:val="40E444EB"/>
    <w:rsid w:val="41256A55"/>
    <w:rsid w:val="418B3E6D"/>
    <w:rsid w:val="43A14002"/>
    <w:rsid w:val="4884320B"/>
    <w:rsid w:val="4D201748"/>
    <w:rsid w:val="4D544913"/>
    <w:rsid w:val="4F8546AF"/>
    <w:rsid w:val="4F8B545A"/>
    <w:rsid w:val="597E7EC7"/>
    <w:rsid w:val="5C470DC4"/>
    <w:rsid w:val="5D6D28D7"/>
    <w:rsid w:val="5E377049"/>
    <w:rsid w:val="5E9C3440"/>
    <w:rsid w:val="603715CA"/>
    <w:rsid w:val="620E38E7"/>
    <w:rsid w:val="6ADA2541"/>
    <w:rsid w:val="6BCF055E"/>
    <w:rsid w:val="71667F90"/>
    <w:rsid w:val="74C56AD8"/>
    <w:rsid w:val="791223CF"/>
    <w:rsid w:val="79576F3A"/>
    <w:rsid w:val="79B56B0D"/>
    <w:rsid w:val="7A4D3DDE"/>
    <w:rsid w:val="7ABC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qFormat/>
    <w:uiPriority w:val="99"/>
    <w:rPr>
      <w:rFonts w:ascii="Tahoma" w:hAnsi="Tahoma" w:cs="Tahoma"/>
      <w:sz w:val="16"/>
      <w:szCs w:val="16"/>
    </w:rPr>
  </w:style>
  <w:style w:type="paragraph" w:styleId="3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character" w:styleId="5">
    <w:name w:val="Hyperlink"/>
    <w:basedOn w:val="4"/>
    <w:uiPriority w:val="99"/>
    <w:rPr>
      <w:rFonts w:cs="Times New Roman"/>
      <w:color w:val="0000FF"/>
      <w:u w:val="single"/>
    </w:rPr>
  </w:style>
  <w:style w:type="table" w:styleId="7">
    <w:name w:val="Table Grid"/>
    <w:basedOn w:val="6"/>
    <w:uiPriority w:val="99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Balloon Text Char"/>
    <w:basedOn w:val="4"/>
    <w:link w:val="2"/>
    <w:semiHidden/>
    <w:qFormat/>
    <w:locked/>
    <w:uiPriority w:val="99"/>
    <w:rPr>
      <w:rFonts w:ascii="Tahoma" w:hAnsi="Tahoma" w:cs="Tahoma"/>
      <w:kern w:val="2"/>
      <w:sz w:val="16"/>
      <w:szCs w:val="16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Discovery Air Northern Services</Company>
  <Pages>47</Pages>
  <Words>4233</Words>
  <Characters>24133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2018-08-12T19:26:00Z</dcterms:created>
  <dc:creator>Wu Oliver</dc:creator>
  <cp:lastModifiedBy>吴诗念</cp:lastModifiedBy>
  <cp:lastPrinted>2018-08-10T20:41:00Z</cp:lastPrinted>
  <dcterms:modified xsi:type="dcterms:W3CDTF">2018-09-03T06:24:20Z</dcterms:modified>
  <dc:title>&lt;__question&gt;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