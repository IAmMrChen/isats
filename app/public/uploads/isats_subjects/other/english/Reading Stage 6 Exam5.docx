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mbria" w:hAnsi="Cambria"/>
          <w:b/>
          <w:sz w:val="36"/>
          <w:szCs w:val="36"/>
          <w:lang w:val="en-US" w:eastAsia="zh-CN"/>
        </w:rPr>
      </w:pPr>
      <w:r>
        <w:rPr>
          <w:rFonts w:ascii="Cambria" w:hAnsi="Cambria"/>
          <w:b/>
          <w:sz w:val="36"/>
          <w:szCs w:val="36"/>
          <w:lang w:val="en-CA"/>
        </w:rPr>
        <w:t>READING STAGE 6</w:t>
      </w:r>
      <w:r>
        <w:rPr>
          <w:rFonts w:hint="eastAsia" w:ascii="Cambria" w:hAnsi="Cambria"/>
          <w:b/>
          <w:sz w:val="36"/>
          <w:szCs w:val="36"/>
          <w:lang w:val="en-US" w:eastAsia="zh-CN"/>
        </w:rPr>
        <w:t>-5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hint="eastAsia" w:ascii="Cambria" w:hAnsi="Cambria"/>
          <w:b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 xml:space="preserve">The story, </w:t>
      </w:r>
      <w:r>
        <w:rPr>
          <w:rFonts w:ascii="Cambria" w:hAnsi="Cambria"/>
          <w:i/>
          <w:sz w:val="36"/>
          <w:szCs w:val="36"/>
          <w:lang w:val="en-CA"/>
        </w:rPr>
        <w:t>Facetime</w:t>
      </w:r>
      <w:r>
        <w:rPr>
          <w:rFonts w:ascii="Cambria" w:hAnsi="Cambria"/>
          <w:sz w:val="36"/>
          <w:szCs w:val="36"/>
          <w:lang w:val="en-CA"/>
        </w:rPr>
        <w:t>, is mainly aimed at ?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 a teenage audience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 readers of romance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parents of teenagers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 readers interested in technology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From the information in the review, the main theme of the book is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using chat room responsibly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coping with people with no taste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surviving living with friends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the search for true love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[D]</w:t>
      </w:r>
    </w:p>
    <w:p>
      <w:pPr>
        <w:pStyle w:val="3"/>
        <w:rPr>
          <w:rFonts w:ascii="Cambria" w:hAnsi="Cambria"/>
          <w:sz w:val="36"/>
          <w:szCs w:val="36"/>
        </w:rPr>
      </w:pPr>
    </w:p>
    <w:p>
      <w:pPr>
        <w:pStyle w:val="3"/>
        <w:rPr>
          <w:rFonts w:ascii="Cambria" w:hAnsi="Cambria"/>
          <w:sz w:val="36"/>
          <w:szCs w:val="36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heavy use of jargon and slang suggests that the book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is of low literary quality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is intended to have movie potential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is well researched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has a shallow plotline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240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reviewer's response to the story is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240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enthusiastic and credible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240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restrained but positive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240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tentative and improving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240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glowing but with a warning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[A]</w:t>
      </w:r>
    </w:p>
    <w:p>
      <w:pPr>
        <w:pStyle w:val="3"/>
        <w:rPr>
          <w:rFonts w:ascii="Cambria" w:hAnsi="Cambria"/>
          <w:sz w:val="36"/>
          <w:szCs w:val="36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The cover graphic suggests that </w:t>
      </w:r>
      <w:r>
        <w:rPr>
          <w:rFonts w:ascii="Cambria" w:hAnsi="Cambria"/>
          <w:i/>
          <w:kern w:val="0"/>
          <w:sz w:val="36"/>
          <w:szCs w:val="36"/>
          <w:lang w:val="en-CA" w:eastAsia="en-US"/>
        </w:rPr>
        <w:t>Facetime</w:t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is actually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 an adventure program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a successful dating program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a DVD movie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an advertisement for a dance studio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book cover is pixelated (made up of dots) suggesting it represents a 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grainy photo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crude animation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computer screen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newspaper reproduction enlargement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What is the result of Esmerelda’s chat-room experience ?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[A]Ned decides to leave the flat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Charlotte has an argument with Esmerelda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Ned moves into the flat with Charlotte and Esmerelda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[D]Jack decides to fly from America to meet Esmerelda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last sentence suggests that the reviewer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has a small office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has kept her love of technology secret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is opposed to the use of</w:t>
      </w:r>
      <w:r>
        <w:rPr>
          <w:rFonts w:ascii="Cambria" w:hAnsi="Cambria"/>
          <w:i/>
          <w:kern w:val="0"/>
          <w:sz w:val="36"/>
          <w:szCs w:val="36"/>
          <w:lang w:val="en-CA" w:eastAsia="en-US"/>
        </w:rPr>
        <w:t xml:space="preserve"> Facetime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[D] has used </w:t>
      </w:r>
      <w:r>
        <w:rPr>
          <w:rFonts w:ascii="Cambria" w:hAnsi="Cambria"/>
          <w:i/>
          <w:kern w:val="0"/>
          <w:sz w:val="36"/>
          <w:szCs w:val="36"/>
          <w:lang w:val="en-CA" w:eastAsia="en-US"/>
        </w:rPr>
        <w:t xml:space="preserve">Facetime </w:t>
      </w:r>
      <w:r>
        <w:rPr>
          <w:rFonts w:ascii="Cambria" w:hAnsi="Cambria"/>
          <w:kern w:val="0"/>
          <w:sz w:val="36"/>
          <w:szCs w:val="36"/>
          <w:lang w:val="en-CA" w:eastAsia="en-US"/>
        </w:rPr>
        <w:t>to find romance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How does the writer describe Ned , a hard core geek ?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[A]someone who takes himself way too seriously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wears flannies and Linux T-shirts and has no sense of style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 xml:space="preserve">[C] likes chat rooms, gnomes and b-grade movies 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 sings to ‘99 Luftballons’ or ‘Electric Dreams’</w:t>
      </w:r>
    </w:p>
    <w:p>
      <w:pPr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Who suggested Eserelda try internet chat rooms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Charlotte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 Sally Murphy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Ned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Jack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="Cambria" w:hAnsi="Cambria" w:cs="Arial"/>
          <w:sz w:val="36"/>
          <w:szCs w:val="36"/>
        </w:rPr>
      </w:pPr>
      <w:r>
        <w:rPr>
          <w:rFonts w:ascii="Cambria" w:hAnsi="Cambria"/>
          <w:sz w:val="36"/>
          <w:szCs w:val="36"/>
        </w:rPr>
        <w:t>[C]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6D76"/>
    <w:rsid w:val="000163CD"/>
    <w:rsid w:val="00021D37"/>
    <w:rsid w:val="00041805"/>
    <w:rsid w:val="000502B3"/>
    <w:rsid w:val="000624A7"/>
    <w:rsid w:val="00064B35"/>
    <w:rsid w:val="00080C86"/>
    <w:rsid w:val="00083AE1"/>
    <w:rsid w:val="00086BA5"/>
    <w:rsid w:val="000959E7"/>
    <w:rsid w:val="000A3153"/>
    <w:rsid w:val="000A3918"/>
    <w:rsid w:val="000D3DFC"/>
    <w:rsid w:val="000E28A8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8794C"/>
    <w:rsid w:val="00191BCF"/>
    <w:rsid w:val="001A47CB"/>
    <w:rsid w:val="001A7331"/>
    <w:rsid w:val="001B3DCB"/>
    <w:rsid w:val="001D3510"/>
    <w:rsid w:val="001D42CA"/>
    <w:rsid w:val="001E1CCB"/>
    <w:rsid w:val="001E26D7"/>
    <w:rsid w:val="002219F8"/>
    <w:rsid w:val="00234A11"/>
    <w:rsid w:val="002374BF"/>
    <w:rsid w:val="00242A9D"/>
    <w:rsid w:val="002518FF"/>
    <w:rsid w:val="00251EBE"/>
    <w:rsid w:val="00293635"/>
    <w:rsid w:val="00294280"/>
    <w:rsid w:val="002A3B3D"/>
    <w:rsid w:val="002A3EFB"/>
    <w:rsid w:val="002E11E8"/>
    <w:rsid w:val="002F0454"/>
    <w:rsid w:val="00303689"/>
    <w:rsid w:val="00321881"/>
    <w:rsid w:val="00321BD2"/>
    <w:rsid w:val="00322E51"/>
    <w:rsid w:val="003403AB"/>
    <w:rsid w:val="0035033F"/>
    <w:rsid w:val="003542BD"/>
    <w:rsid w:val="0035548F"/>
    <w:rsid w:val="003601B7"/>
    <w:rsid w:val="00362DF4"/>
    <w:rsid w:val="00371EC0"/>
    <w:rsid w:val="0038423D"/>
    <w:rsid w:val="003934E6"/>
    <w:rsid w:val="003A4E2B"/>
    <w:rsid w:val="003D2B94"/>
    <w:rsid w:val="00410EB2"/>
    <w:rsid w:val="004163A3"/>
    <w:rsid w:val="0042153D"/>
    <w:rsid w:val="00426092"/>
    <w:rsid w:val="00430F90"/>
    <w:rsid w:val="00452D01"/>
    <w:rsid w:val="00453ED6"/>
    <w:rsid w:val="0047554C"/>
    <w:rsid w:val="0048428A"/>
    <w:rsid w:val="004978F1"/>
    <w:rsid w:val="004C1FC6"/>
    <w:rsid w:val="004C38E3"/>
    <w:rsid w:val="004D25FB"/>
    <w:rsid w:val="004E0473"/>
    <w:rsid w:val="005170FC"/>
    <w:rsid w:val="00555C2B"/>
    <w:rsid w:val="0055791E"/>
    <w:rsid w:val="005604C1"/>
    <w:rsid w:val="00563636"/>
    <w:rsid w:val="005911F4"/>
    <w:rsid w:val="005A16CC"/>
    <w:rsid w:val="005A7A5A"/>
    <w:rsid w:val="005C29F1"/>
    <w:rsid w:val="005C67C5"/>
    <w:rsid w:val="005D0DC2"/>
    <w:rsid w:val="005D7CFC"/>
    <w:rsid w:val="006116F5"/>
    <w:rsid w:val="00632ADF"/>
    <w:rsid w:val="00642A47"/>
    <w:rsid w:val="00644199"/>
    <w:rsid w:val="006542B3"/>
    <w:rsid w:val="00656743"/>
    <w:rsid w:val="006768E0"/>
    <w:rsid w:val="00693F02"/>
    <w:rsid w:val="0069578F"/>
    <w:rsid w:val="006B656E"/>
    <w:rsid w:val="006D0268"/>
    <w:rsid w:val="006E49D8"/>
    <w:rsid w:val="006F0098"/>
    <w:rsid w:val="006F0869"/>
    <w:rsid w:val="006F09B9"/>
    <w:rsid w:val="006F2E14"/>
    <w:rsid w:val="00710AC8"/>
    <w:rsid w:val="00756942"/>
    <w:rsid w:val="00780C39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265B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0275"/>
    <w:rsid w:val="008622FC"/>
    <w:rsid w:val="00870B73"/>
    <w:rsid w:val="008715B6"/>
    <w:rsid w:val="008B0E7B"/>
    <w:rsid w:val="008B7C0D"/>
    <w:rsid w:val="008E2259"/>
    <w:rsid w:val="008F6765"/>
    <w:rsid w:val="008F6B05"/>
    <w:rsid w:val="0090545F"/>
    <w:rsid w:val="00906647"/>
    <w:rsid w:val="009114A8"/>
    <w:rsid w:val="00923494"/>
    <w:rsid w:val="009325AB"/>
    <w:rsid w:val="00933F73"/>
    <w:rsid w:val="00935BC3"/>
    <w:rsid w:val="00950AB3"/>
    <w:rsid w:val="00952424"/>
    <w:rsid w:val="009765A7"/>
    <w:rsid w:val="009A768B"/>
    <w:rsid w:val="009B15A6"/>
    <w:rsid w:val="009B2AC1"/>
    <w:rsid w:val="009C0428"/>
    <w:rsid w:val="009D77F0"/>
    <w:rsid w:val="00A159DD"/>
    <w:rsid w:val="00A17EA5"/>
    <w:rsid w:val="00A40F96"/>
    <w:rsid w:val="00A56FD8"/>
    <w:rsid w:val="00A64E20"/>
    <w:rsid w:val="00A6686D"/>
    <w:rsid w:val="00A81DFB"/>
    <w:rsid w:val="00A94CC9"/>
    <w:rsid w:val="00A96DAA"/>
    <w:rsid w:val="00AA1424"/>
    <w:rsid w:val="00AA6E3B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BF21DA"/>
    <w:rsid w:val="00C0593E"/>
    <w:rsid w:val="00C11E11"/>
    <w:rsid w:val="00C252CE"/>
    <w:rsid w:val="00C31D81"/>
    <w:rsid w:val="00C36EE3"/>
    <w:rsid w:val="00C53C4A"/>
    <w:rsid w:val="00C756BD"/>
    <w:rsid w:val="00C76DD1"/>
    <w:rsid w:val="00CA041E"/>
    <w:rsid w:val="00CB610D"/>
    <w:rsid w:val="00CF57F2"/>
    <w:rsid w:val="00D05042"/>
    <w:rsid w:val="00D12E9E"/>
    <w:rsid w:val="00D340F6"/>
    <w:rsid w:val="00D44B55"/>
    <w:rsid w:val="00D458B5"/>
    <w:rsid w:val="00DB12E7"/>
    <w:rsid w:val="00DD7067"/>
    <w:rsid w:val="00DF274A"/>
    <w:rsid w:val="00E122B0"/>
    <w:rsid w:val="00E143AE"/>
    <w:rsid w:val="00E15D58"/>
    <w:rsid w:val="00E32CCE"/>
    <w:rsid w:val="00E37426"/>
    <w:rsid w:val="00E45B04"/>
    <w:rsid w:val="00E8522B"/>
    <w:rsid w:val="00E930A3"/>
    <w:rsid w:val="00E93C17"/>
    <w:rsid w:val="00EA25D1"/>
    <w:rsid w:val="00EC3962"/>
    <w:rsid w:val="00EF6DED"/>
    <w:rsid w:val="00F04A74"/>
    <w:rsid w:val="00F11870"/>
    <w:rsid w:val="00F204F4"/>
    <w:rsid w:val="00F578C7"/>
    <w:rsid w:val="00F60C85"/>
    <w:rsid w:val="00F70A40"/>
    <w:rsid w:val="00F72D05"/>
    <w:rsid w:val="00F84D22"/>
    <w:rsid w:val="00F925AF"/>
    <w:rsid w:val="00FD20D7"/>
    <w:rsid w:val="00FF2590"/>
    <w:rsid w:val="00FF7717"/>
    <w:rsid w:val="0158667D"/>
    <w:rsid w:val="019638A4"/>
    <w:rsid w:val="070C3A74"/>
    <w:rsid w:val="073B01A5"/>
    <w:rsid w:val="073D2DDA"/>
    <w:rsid w:val="07614643"/>
    <w:rsid w:val="088423CC"/>
    <w:rsid w:val="08BB01EF"/>
    <w:rsid w:val="092E602E"/>
    <w:rsid w:val="147C7A07"/>
    <w:rsid w:val="152D6B54"/>
    <w:rsid w:val="158C4A53"/>
    <w:rsid w:val="17A65D79"/>
    <w:rsid w:val="1BA56B1B"/>
    <w:rsid w:val="1DB11194"/>
    <w:rsid w:val="1E185D12"/>
    <w:rsid w:val="23A13CC1"/>
    <w:rsid w:val="27D84878"/>
    <w:rsid w:val="28444F5E"/>
    <w:rsid w:val="29F173FC"/>
    <w:rsid w:val="31017BA5"/>
    <w:rsid w:val="34CD00E9"/>
    <w:rsid w:val="3764519C"/>
    <w:rsid w:val="395A2656"/>
    <w:rsid w:val="3B0D5E56"/>
    <w:rsid w:val="3F4D2294"/>
    <w:rsid w:val="43697545"/>
    <w:rsid w:val="469F6BEA"/>
    <w:rsid w:val="46A73268"/>
    <w:rsid w:val="47EE08DB"/>
    <w:rsid w:val="486E3560"/>
    <w:rsid w:val="4989029D"/>
    <w:rsid w:val="4E735E8D"/>
    <w:rsid w:val="4F84235F"/>
    <w:rsid w:val="51A12396"/>
    <w:rsid w:val="544B72EA"/>
    <w:rsid w:val="5477141E"/>
    <w:rsid w:val="55A81CC2"/>
    <w:rsid w:val="570D2E7C"/>
    <w:rsid w:val="58D6372B"/>
    <w:rsid w:val="5D6A2134"/>
    <w:rsid w:val="5FCD74F1"/>
    <w:rsid w:val="607D0AB9"/>
    <w:rsid w:val="69761494"/>
    <w:rsid w:val="6BA50D89"/>
    <w:rsid w:val="6DF308D1"/>
    <w:rsid w:val="6EA20CC7"/>
    <w:rsid w:val="6FE35113"/>
    <w:rsid w:val="702260CD"/>
    <w:rsid w:val="71114521"/>
    <w:rsid w:val="715F5417"/>
    <w:rsid w:val="72767C34"/>
    <w:rsid w:val="758B5546"/>
    <w:rsid w:val="76B346AC"/>
    <w:rsid w:val="77E73539"/>
    <w:rsid w:val="783B7E6B"/>
    <w:rsid w:val="7AA706DE"/>
    <w:rsid w:val="7BFC027A"/>
    <w:rsid w:val="7CB64976"/>
    <w:rsid w:val="7CF15F88"/>
    <w:rsid w:val="7CFE694A"/>
    <w:rsid w:val="7F7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5">
    <w:name w:val="Hyperlink"/>
    <w:basedOn w:val="4"/>
    <w:qFormat/>
    <w:uiPriority w:val="99"/>
    <w:rPr>
      <w:rFonts w:cs="Times New Roman"/>
      <w:color w:val="0000FF"/>
      <w:u w:val="single"/>
    </w:rPr>
  </w:style>
  <w:style w:type="table" w:styleId="7">
    <w:name w:val="Table Grid"/>
    <w:basedOn w:val="6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Balloon Text Char"/>
    <w:basedOn w:val="4"/>
    <w:link w:val="2"/>
    <w:semiHidden/>
    <w:locked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Discovery Air Northern Services</Company>
  <Pages>47</Pages>
  <Words>4233</Words>
  <Characters>24133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2018-08-12T19:26:00Z</dcterms:created>
  <dc:creator>Wu Oliver</dc:creator>
  <cp:lastModifiedBy>吴诗念</cp:lastModifiedBy>
  <cp:lastPrinted>2018-08-10T20:41:00Z</cp:lastPrinted>
  <dcterms:modified xsi:type="dcterms:W3CDTF">2018-09-03T06:21:34Z</dcterms:modified>
  <dc:title>&lt;__question&gt;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